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E64" w14:textId="416030F7" w:rsidR="00525116" w:rsidRDefault="00525116">
      <w:pPr>
        <w:spacing w:after="0"/>
      </w:pPr>
    </w:p>
    <w:p w14:paraId="573C6916" w14:textId="470DE16F" w:rsidR="00C03E34" w:rsidRDefault="00C03E34">
      <w:pPr>
        <w:spacing w:after="0"/>
      </w:pPr>
    </w:p>
    <w:p w14:paraId="6CF88F93" w14:textId="3E4FE5DA" w:rsidR="00C03E34" w:rsidRDefault="00C03E3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4D61A" wp14:editId="1EDAE4B7">
                <wp:simplePos x="0" y="0"/>
                <wp:positionH relativeFrom="margin">
                  <wp:posOffset>264160</wp:posOffset>
                </wp:positionH>
                <wp:positionV relativeFrom="paragraph">
                  <wp:posOffset>1478280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A67CA" w14:textId="08B391C0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14:paraId="601F1728" w14:textId="77777777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(Hyper-text</w:t>
                            </w:r>
                          </w:p>
                          <w:p w14:paraId="44F0AFE9" w14:textId="77777777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Markup</w:t>
                            </w:r>
                          </w:p>
                          <w:p w14:paraId="6BEB2BEB" w14:textId="6FB63CD5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Language)</w:t>
                            </w:r>
                          </w:p>
                          <w:p w14:paraId="3D48BA47" w14:textId="2A1F1C39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8A75CD" w14:textId="6D971F25" w:rsidR="00525116" w:rsidRP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 of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D61A" id="Text Box 16" o:spid="_x0000_s1028" type="#_x0000_t202" style="position:absolute;margin-left:20.8pt;margin-top:116.4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1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7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37FA67CA" w14:textId="08B391C0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14:paraId="601F1728" w14:textId="77777777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(Hyper-text</w:t>
                      </w:r>
                    </w:p>
                    <w:p w14:paraId="44F0AFE9" w14:textId="77777777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Markup</w:t>
                      </w:r>
                    </w:p>
                    <w:p w14:paraId="6BEB2BEB" w14:textId="6FB63CD5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Language)</w:t>
                      </w:r>
                    </w:p>
                    <w:p w14:paraId="3D48BA47" w14:textId="2A1F1C39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8A75CD" w14:textId="6D971F25" w:rsidR="00525116" w:rsidRP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 of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5BCECB4" w14:textId="77777777" w:rsidR="00525116" w:rsidRDefault="00525116">
      <w:pPr>
        <w:spacing w:after="0"/>
      </w:pPr>
    </w:p>
    <w:p w14:paraId="3015839C" w14:textId="0361806C" w:rsidR="00382F4B" w:rsidRDefault="002419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A2F99" wp14:editId="4E8851A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69587" w14:textId="4A2A141C" w:rsidR="00382F4B" w:rsidRPr="00382F4B" w:rsidRDefault="00EC4B33" w:rsidP="00382F4B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382F4B"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A2F99" id="Text Box 4" o:spid="_x0000_s1029" type="#_x0000_t202" style="position:absolute;margin-left:0;margin-top:1.2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" filled="f" stroked="f">
                <v:fill o:detectmouseclick="t"/>
                <v:textbox style="mso-fit-shape-to-text:t">
                  <w:txbxContent>
                    <w:p w14:paraId="2C369587" w14:textId="4A2A141C" w:rsidR="00382F4B" w:rsidRPr="00382F4B" w:rsidRDefault="00EC4B33" w:rsidP="00382F4B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382F4B"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A41AB" w14:textId="7866308D" w:rsidR="0050051F" w:rsidRPr="00F670DA" w:rsidRDefault="0050051F" w:rsidP="00FA352D"/>
    <w:p w14:paraId="07EE1417" w14:textId="702E5977" w:rsidR="00FA352D" w:rsidRDefault="00FA352D" w:rsidP="00583E57"/>
    <w:p w14:paraId="714E306B" w14:textId="77777777" w:rsidR="00382F4B" w:rsidRDefault="00382F4B" w:rsidP="00382F4B">
      <w:r>
        <w:t>&lt;!DOCTYPE html&gt;</w:t>
      </w:r>
    </w:p>
    <w:p w14:paraId="5FA45F4C" w14:textId="77777777" w:rsidR="00382F4B" w:rsidRDefault="00382F4B" w:rsidP="00382F4B">
      <w:r>
        <w:t>&lt;html&gt;</w:t>
      </w:r>
    </w:p>
    <w:p w14:paraId="3FE8CC23" w14:textId="77777777" w:rsidR="00382F4B" w:rsidRDefault="00382F4B" w:rsidP="00382F4B">
      <w:r>
        <w:t>&lt;head&gt;</w:t>
      </w:r>
    </w:p>
    <w:p w14:paraId="60EC3946" w14:textId="77777777" w:rsidR="00382F4B" w:rsidRDefault="00382F4B" w:rsidP="00382F4B">
      <w:r>
        <w:tab/>
        <w:t>&lt;title&gt;WDD Practical&lt;/title&gt;</w:t>
      </w:r>
    </w:p>
    <w:p w14:paraId="615E151C" w14:textId="77777777" w:rsidR="00382F4B" w:rsidRDefault="00382F4B" w:rsidP="00382F4B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="navbar_style.css"&gt;</w:t>
      </w:r>
    </w:p>
    <w:p w14:paraId="715CB57A" w14:textId="77777777" w:rsidR="00382F4B" w:rsidRDefault="00382F4B" w:rsidP="00382F4B">
      <w:r>
        <w:tab/>
        <w:t xml:space="preserve">&lt;link href="https://fonts.googleapis.com/css?family=Quicksand&amp;display=swap" </w:t>
      </w:r>
      <w:proofErr w:type="spellStart"/>
      <w:r>
        <w:t>rel</w:t>
      </w:r>
      <w:proofErr w:type="spellEnd"/>
      <w:r>
        <w:t>="stylesheet"&gt;</w:t>
      </w:r>
    </w:p>
    <w:p w14:paraId="0CAAEF27" w14:textId="77777777" w:rsidR="00382F4B" w:rsidRDefault="00382F4B" w:rsidP="00382F4B">
      <w:r>
        <w:tab/>
        <w:t xml:space="preserve">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14A558F4" w14:textId="77777777" w:rsidR="00382F4B" w:rsidRDefault="00382F4B" w:rsidP="00382F4B">
      <w:r>
        <w:t>&lt;/head&gt;</w:t>
      </w:r>
    </w:p>
    <w:p w14:paraId="3BBF3DBC" w14:textId="3D3495F7" w:rsidR="00382F4B" w:rsidRDefault="00382F4B" w:rsidP="00382F4B">
      <w:r>
        <w:t>&lt;body&gt;</w:t>
      </w:r>
    </w:p>
    <w:p w14:paraId="32B02D6A" w14:textId="77777777" w:rsidR="00382F4B" w:rsidRDefault="00382F4B" w:rsidP="00382F4B">
      <w:r>
        <w:tab/>
        <w:t>&lt;nav&gt;</w:t>
      </w:r>
    </w:p>
    <w:p w14:paraId="2BCB065D" w14:textId="77777777" w:rsidR="00382F4B" w:rsidRDefault="00382F4B" w:rsidP="00382F4B">
      <w:r>
        <w:t xml:space="preserve">        &lt;ul class="navbar"&gt;</w:t>
      </w:r>
    </w:p>
    <w:p w14:paraId="26BFE2DF" w14:textId="77777777" w:rsidR="00382F4B" w:rsidRDefault="00382F4B" w:rsidP="00382F4B">
      <w:r>
        <w:t xml:space="preserve">            &lt;li class="nav-item"&gt;&lt;a </w:t>
      </w:r>
      <w:proofErr w:type="spellStart"/>
      <w:r>
        <w:t>href</w:t>
      </w:r>
      <w:proofErr w:type="spellEnd"/>
      <w:r>
        <w:t>="index.html"&gt;Home&lt;/a&gt;&lt;/li&gt;</w:t>
      </w:r>
    </w:p>
    <w:p w14:paraId="2A6F4A9F" w14:textId="77777777" w:rsidR="00382F4B" w:rsidRDefault="00382F4B" w:rsidP="00382F4B">
      <w:r>
        <w:t xml:space="preserve">            &lt;li class="nav-item"&gt;&lt;a </w:t>
      </w:r>
      <w:proofErr w:type="spellStart"/>
      <w:r>
        <w:t>href</w:t>
      </w:r>
      <w:proofErr w:type="spellEnd"/>
      <w:r>
        <w:t>="resume.html"&gt;Resume&lt;/a&gt;&lt;/li&gt;</w:t>
      </w:r>
    </w:p>
    <w:p w14:paraId="0A8E85CA" w14:textId="77777777" w:rsidR="00382F4B" w:rsidRDefault="00382F4B" w:rsidP="00382F4B">
      <w:r>
        <w:t xml:space="preserve">            &lt;li class="nav-item"&gt;&lt;a </w:t>
      </w:r>
      <w:proofErr w:type="spellStart"/>
      <w:r>
        <w:t>href</w:t>
      </w:r>
      <w:proofErr w:type="spellEnd"/>
      <w:r>
        <w:t>="about.html"&gt;About Me&lt;/a&gt;&lt;/li&gt;</w:t>
      </w:r>
    </w:p>
    <w:p w14:paraId="18AF4990" w14:textId="642D9578" w:rsidR="00382F4B" w:rsidRDefault="00382F4B" w:rsidP="00382F4B">
      <w:r>
        <w:lastRenderedPageBreak/>
        <w:t xml:space="preserve">            &lt;li class="nav-item"&gt;&lt;a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43CC0C16" w14:textId="77777777" w:rsidR="00B85585" w:rsidRDefault="00B85585" w:rsidP="00382F4B"/>
    <w:p w14:paraId="6F6ED7A1" w14:textId="05F88CA0" w:rsidR="00382F4B" w:rsidRDefault="00382F4B" w:rsidP="00382F4B">
      <w:r>
        <w:t xml:space="preserve">        &lt;/ul&gt;</w:t>
      </w:r>
    </w:p>
    <w:p w14:paraId="4F074F0C" w14:textId="77777777" w:rsidR="00382F4B" w:rsidRDefault="00382F4B" w:rsidP="00382F4B">
      <w:r>
        <w:t xml:space="preserve">    &lt;/nav&gt;</w:t>
      </w:r>
    </w:p>
    <w:p w14:paraId="66704C15" w14:textId="77777777" w:rsidR="00382F4B" w:rsidRDefault="00382F4B" w:rsidP="00382F4B">
      <w:r>
        <w:t xml:space="preserve">    &lt;div id="</w:t>
      </w:r>
      <w:proofErr w:type="spellStart"/>
      <w:r>
        <w:t>carouselExampleControls</w:t>
      </w:r>
      <w:proofErr w:type="spellEnd"/>
      <w:r>
        <w:t>" class="carousel slide" data-bs-ride="carousel"&gt;</w:t>
      </w:r>
    </w:p>
    <w:p w14:paraId="7D23C1D4" w14:textId="77777777" w:rsidR="00382F4B" w:rsidRDefault="00382F4B" w:rsidP="00382F4B">
      <w:r>
        <w:t>&lt;div id="</w:t>
      </w:r>
      <w:proofErr w:type="spellStart"/>
      <w:r>
        <w:t>carouselExampleCaptions</w:t>
      </w:r>
      <w:proofErr w:type="spellEnd"/>
      <w:r>
        <w:t>" class="carousel slide" data-bs-ride="carousel"&gt;</w:t>
      </w:r>
    </w:p>
    <w:p w14:paraId="5FCFDA0D" w14:textId="77777777" w:rsidR="00382F4B" w:rsidRDefault="00382F4B" w:rsidP="00382F4B">
      <w:r>
        <w:t xml:space="preserve">  &lt;div class="carousel-indicators"&gt;</w:t>
      </w:r>
    </w:p>
    <w:p w14:paraId="43ECFE43" w14:textId="77777777" w:rsidR="00382F4B" w:rsidRDefault="00382F4B" w:rsidP="00382F4B">
      <w:r>
        <w:t xml:space="preserve">    &lt;button type="button" data-bs-target="#</w:t>
      </w:r>
      <w:proofErr w:type="spellStart"/>
      <w:r>
        <w:t>carouselExampleCaptions</w:t>
      </w:r>
      <w:proofErr w:type="spellEnd"/>
      <w:r>
        <w:t>" data-bs-slide-to="0" class="active" aria-current="true" aria-label="Slide 1"&gt;&lt;/button&gt;</w:t>
      </w:r>
    </w:p>
    <w:p w14:paraId="75E32C80" w14:textId="77777777" w:rsidR="00382F4B" w:rsidRDefault="00382F4B" w:rsidP="00382F4B">
      <w:r>
        <w:t xml:space="preserve">    &lt;button type="button" data-bs-target="#</w:t>
      </w:r>
      <w:proofErr w:type="spellStart"/>
      <w:r>
        <w:t>carouselExampleCaptions</w:t>
      </w:r>
      <w:proofErr w:type="spellEnd"/>
      <w:r>
        <w:t>" data-bs-slide-to="1" aria-label="Slide 2"&gt;&lt;/button&gt;</w:t>
      </w:r>
    </w:p>
    <w:p w14:paraId="272F1460" w14:textId="77777777" w:rsidR="00382F4B" w:rsidRDefault="00382F4B" w:rsidP="00382F4B">
      <w:r>
        <w:t xml:space="preserve">    &lt;button type="button" data-bs-target="#</w:t>
      </w:r>
      <w:proofErr w:type="spellStart"/>
      <w:r>
        <w:t>carouselExampleCaptions</w:t>
      </w:r>
      <w:proofErr w:type="spellEnd"/>
      <w:r>
        <w:t>" data-bs-slide-to="2" aria-label="Slide 3"&gt;&lt;/button&gt;</w:t>
      </w:r>
    </w:p>
    <w:p w14:paraId="542D73AD" w14:textId="77777777" w:rsidR="00382F4B" w:rsidRDefault="00382F4B" w:rsidP="00382F4B">
      <w:r>
        <w:t xml:space="preserve">  &lt;/div&gt;</w:t>
      </w:r>
    </w:p>
    <w:p w14:paraId="6EBB94A7" w14:textId="77777777" w:rsidR="00382F4B" w:rsidRDefault="00382F4B" w:rsidP="00382F4B">
      <w:r>
        <w:t xml:space="preserve">  &lt;div class="carousel-inner"&gt;</w:t>
      </w:r>
    </w:p>
    <w:p w14:paraId="2D42BE95" w14:textId="77777777" w:rsidR="00382F4B" w:rsidRDefault="00382F4B" w:rsidP="00382F4B">
      <w:r>
        <w:t xml:space="preserve">    &lt;div class="carousel-item active"&gt;</w:t>
      </w:r>
    </w:p>
    <w:p w14:paraId="749633F7" w14:textId="77777777" w:rsidR="00382F4B" w:rsidRDefault="00382F4B" w:rsidP="00382F4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style="height: 100vh; width: 100vw;" class="d-block w-100" alt="..."&gt;</w:t>
      </w:r>
    </w:p>
    <w:p w14:paraId="415482C4" w14:textId="77777777" w:rsidR="00382F4B" w:rsidRDefault="00382F4B" w:rsidP="00382F4B">
      <w:r>
        <w:t xml:space="preserve">      &lt;div class="carousel-caption d-none d-md-block"&gt;</w:t>
      </w:r>
    </w:p>
    <w:p w14:paraId="622972BE" w14:textId="77777777" w:rsidR="00382F4B" w:rsidRDefault="00382F4B" w:rsidP="00382F4B">
      <w:r>
        <w:t xml:space="preserve">        &lt;h2 style="margin-bottom: 30px;"&gt;Web Design &amp; Development&lt;/h2&gt;</w:t>
      </w:r>
    </w:p>
    <w:p w14:paraId="6B23BF2F" w14:textId="77777777" w:rsidR="00382F4B" w:rsidRDefault="00382F4B" w:rsidP="00382F4B">
      <w:r>
        <w:lastRenderedPageBreak/>
        <w:t xml:space="preserve">      &lt;/div&gt;</w:t>
      </w:r>
    </w:p>
    <w:p w14:paraId="556A57F2" w14:textId="77777777" w:rsidR="00382F4B" w:rsidRDefault="00382F4B" w:rsidP="00382F4B">
      <w:r>
        <w:t xml:space="preserve">    &lt;/div&gt;</w:t>
      </w:r>
    </w:p>
    <w:p w14:paraId="6BBCD214" w14:textId="77777777" w:rsidR="00382F4B" w:rsidRDefault="00382F4B" w:rsidP="00382F4B">
      <w:r>
        <w:t xml:space="preserve">    &lt;div class="carousel-item"&gt;</w:t>
      </w:r>
    </w:p>
    <w:p w14:paraId="532951EC" w14:textId="77777777" w:rsidR="00382F4B" w:rsidRDefault="00382F4B" w:rsidP="00382F4B"/>
    <w:p w14:paraId="45D42A13" w14:textId="7724A05F" w:rsidR="00382F4B" w:rsidRDefault="00382F4B" w:rsidP="00382F4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/2.jpg" style="height: 100vh; width: 100vw;" class="d-block w-100" alt="..."&gt;</w:t>
      </w:r>
    </w:p>
    <w:p w14:paraId="775EE873" w14:textId="77777777" w:rsidR="00382F4B" w:rsidRDefault="00382F4B" w:rsidP="00382F4B">
      <w:r>
        <w:t xml:space="preserve">      &lt;div class="carousel-caption d-none d-md-block"&gt;</w:t>
      </w:r>
    </w:p>
    <w:p w14:paraId="0F0883E8" w14:textId="77777777" w:rsidR="00382F4B" w:rsidRDefault="00382F4B" w:rsidP="00382F4B">
      <w:r>
        <w:t xml:space="preserve">        &lt;h2 style="margin-bottom: 450px; color: </w:t>
      </w:r>
      <w:proofErr w:type="gramStart"/>
      <w:r>
        <w:t>black !important</w:t>
      </w:r>
      <w:proofErr w:type="gramEnd"/>
      <w:r>
        <w:t>;"&gt;Credits "Sir Aman Routh"&lt;/h2&gt;</w:t>
      </w:r>
    </w:p>
    <w:p w14:paraId="54B92622" w14:textId="77777777" w:rsidR="00382F4B" w:rsidRDefault="00382F4B" w:rsidP="00382F4B">
      <w:r>
        <w:t xml:space="preserve">      &lt;/div&gt;</w:t>
      </w:r>
    </w:p>
    <w:p w14:paraId="5DF8D1CC" w14:textId="77777777" w:rsidR="00382F4B" w:rsidRDefault="00382F4B" w:rsidP="00382F4B">
      <w:r>
        <w:t xml:space="preserve">    &lt;/div&gt;</w:t>
      </w:r>
    </w:p>
    <w:p w14:paraId="2D956B15" w14:textId="77777777" w:rsidR="00382F4B" w:rsidRDefault="00382F4B" w:rsidP="00382F4B">
      <w:r>
        <w:t xml:space="preserve">    &lt;div class="carousel-item"&gt;</w:t>
      </w:r>
    </w:p>
    <w:p w14:paraId="5839D4A7" w14:textId="77777777" w:rsidR="00382F4B" w:rsidRDefault="00382F4B" w:rsidP="00382F4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/3.jpg" style="height: 100vh; width: 100vw;" class="d-block w-100" alt="..."&gt;</w:t>
      </w:r>
    </w:p>
    <w:p w14:paraId="3D9FE435" w14:textId="77777777" w:rsidR="00382F4B" w:rsidRDefault="00382F4B" w:rsidP="00382F4B">
      <w:r>
        <w:t xml:space="preserve">      &lt;div class="carousel-caption d-none d-md-block"&gt;</w:t>
      </w:r>
    </w:p>
    <w:p w14:paraId="3A02A16B" w14:textId="77777777" w:rsidR="00382F4B" w:rsidRDefault="00382F4B" w:rsidP="00382F4B">
      <w:r>
        <w:t xml:space="preserve">        &lt;h2 style="margin-bottom: 30px;"&gt;Created by Ayush Lohariwal&lt;/h2&gt;</w:t>
      </w:r>
    </w:p>
    <w:p w14:paraId="11F74962" w14:textId="77777777" w:rsidR="00382F4B" w:rsidRDefault="00382F4B" w:rsidP="00382F4B">
      <w:r>
        <w:t xml:space="preserve">      &lt;/div&gt;</w:t>
      </w:r>
    </w:p>
    <w:p w14:paraId="56C70154" w14:textId="77777777" w:rsidR="00382F4B" w:rsidRDefault="00382F4B" w:rsidP="00382F4B">
      <w:r>
        <w:t xml:space="preserve">    &lt;/div&gt;</w:t>
      </w:r>
    </w:p>
    <w:p w14:paraId="2B8ACD5B" w14:textId="77777777" w:rsidR="00382F4B" w:rsidRDefault="00382F4B" w:rsidP="00382F4B">
      <w:r>
        <w:t xml:space="preserve">  &lt;/div&gt;</w:t>
      </w:r>
    </w:p>
    <w:p w14:paraId="06F4EDBC" w14:textId="77777777" w:rsidR="00382F4B" w:rsidRDefault="00382F4B" w:rsidP="00382F4B">
      <w:r>
        <w:t xml:space="preserve">  &lt;button class="carousel-control-</w:t>
      </w:r>
      <w:proofErr w:type="spellStart"/>
      <w:r>
        <w:t>prev</w:t>
      </w:r>
      <w:proofErr w:type="spellEnd"/>
      <w:r>
        <w:t>" type="button" data-bs-target="#</w:t>
      </w:r>
      <w:proofErr w:type="spellStart"/>
      <w:r>
        <w:t>carouselExampleCaptions</w:t>
      </w:r>
      <w:proofErr w:type="spellEnd"/>
      <w:r>
        <w:t>" data-bs-slide="</w:t>
      </w:r>
      <w:proofErr w:type="spellStart"/>
      <w:r>
        <w:t>prev</w:t>
      </w:r>
      <w:proofErr w:type="spellEnd"/>
      <w:r>
        <w:t>"&gt;</w:t>
      </w:r>
    </w:p>
    <w:p w14:paraId="7D50F852" w14:textId="77777777" w:rsidR="00382F4B" w:rsidRDefault="00382F4B" w:rsidP="00382F4B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26535661" w14:textId="77777777" w:rsidR="00382F4B" w:rsidRDefault="00382F4B" w:rsidP="00382F4B">
      <w:r>
        <w:lastRenderedPageBreak/>
        <w:t xml:space="preserve">    &lt;span class="visually-hidden"&gt;Previous&lt;/span&gt;</w:t>
      </w:r>
    </w:p>
    <w:p w14:paraId="662592FD" w14:textId="77777777" w:rsidR="00382F4B" w:rsidRDefault="00382F4B" w:rsidP="00382F4B">
      <w:r>
        <w:t xml:space="preserve">  &lt;/button&gt;</w:t>
      </w:r>
    </w:p>
    <w:p w14:paraId="4A84E640" w14:textId="77777777" w:rsidR="00382F4B" w:rsidRDefault="00382F4B" w:rsidP="00382F4B">
      <w:r>
        <w:t xml:space="preserve">  &lt;button class="carousel-control-next" type="button" data-bs-target="#</w:t>
      </w:r>
      <w:proofErr w:type="spellStart"/>
      <w:r>
        <w:t>carouselExampleCaptions</w:t>
      </w:r>
      <w:proofErr w:type="spellEnd"/>
      <w:r>
        <w:t>" data-bs-slide="next"&gt;</w:t>
      </w:r>
    </w:p>
    <w:p w14:paraId="67820621" w14:textId="77777777" w:rsidR="00382F4B" w:rsidRDefault="00382F4B" w:rsidP="00382F4B">
      <w:r>
        <w:t xml:space="preserve">    &lt;span class="carousel-control-next-icon" aria-hidden="true"&gt;&lt;/span&gt;</w:t>
      </w:r>
    </w:p>
    <w:p w14:paraId="62B1C32C" w14:textId="77777777" w:rsidR="00382F4B" w:rsidRDefault="00382F4B" w:rsidP="00382F4B"/>
    <w:p w14:paraId="02321AE0" w14:textId="7338BCD9" w:rsidR="00382F4B" w:rsidRDefault="00382F4B" w:rsidP="00382F4B">
      <w:r>
        <w:t xml:space="preserve">    &lt;span class="visually-hidden"&gt;Next&lt;/span&gt;</w:t>
      </w:r>
    </w:p>
    <w:p w14:paraId="573DB2A7" w14:textId="77777777" w:rsidR="00382F4B" w:rsidRDefault="00382F4B" w:rsidP="00382F4B">
      <w:r>
        <w:t xml:space="preserve">  &lt;/button&gt;</w:t>
      </w:r>
    </w:p>
    <w:p w14:paraId="74FBA21C" w14:textId="77777777" w:rsidR="00382F4B" w:rsidRDefault="00382F4B" w:rsidP="00382F4B">
      <w:r>
        <w:t>&lt;/div&gt;</w:t>
      </w:r>
    </w:p>
    <w:p w14:paraId="7486FD29" w14:textId="77777777" w:rsidR="00382F4B" w:rsidRDefault="00382F4B" w:rsidP="00382F4B">
      <w:r>
        <w:t>&lt;script src="https://cdn.jsdelivr.net/npm/bootstrap@5.0.2/dist/js/bootstrap.bundle.min.js"&gt;&lt;/script&gt;</w:t>
      </w:r>
    </w:p>
    <w:p w14:paraId="79AB0ACC" w14:textId="77777777" w:rsidR="00382F4B" w:rsidRDefault="00382F4B" w:rsidP="00382F4B">
      <w:r>
        <w:t>&lt;script src="https://cdn.jsdelivr.net/npm/@popperjs/core@2.9.2/dist/umd/popper.min.js"&gt;&lt;/script&gt;</w:t>
      </w:r>
    </w:p>
    <w:p w14:paraId="31CA2C85" w14:textId="77777777" w:rsidR="00382F4B" w:rsidRDefault="00382F4B" w:rsidP="00382F4B">
      <w:r>
        <w:t>&lt;script src="https://cdn.jsdelivr.net/npm/bootstrap@5.0.2/dist/js/bootstrap.min.js"&gt;&lt;/script&gt;</w:t>
      </w:r>
    </w:p>
    <w:p w14:paraId="341AC043" w14:textId="77777777" w:rsidR="00382F4B" w:rsidRDefault="00382F4B" w:rsidP="00382F4B">
      <w:r>
        <w:t>&lt;/body&gt;</w:t>
      </w:r>
    </w:p>
    <w:p w14:paraId="3D2B2A22" w14:textId="2225A69C" w:rsidR="00382F4B" w:rsidRDefault="00382F4B" w:rsidP="00382F4B">
      <w:r>
        <w:t>&lt;/html&gt;</w:t>
      </w:r>
    </w:p>
    <w:p w14:paraId="19757E79" w14:textId="4B81AC97" w:rsidR="00501C8E" w:rsidRDefault="00501C8E" w:rsidP="00382F4B"/>
    <w:p w14:paraId="48C70561" w14:textId="162642FE" w:rsidR="00501C8E" w:rsidRDefault="00501C8E" w:rsidP="00382F4B"/>
    <w:p w14:paraId="54E4BB33" w14:textId="65EE84D1" w:rsidR="00501C8E" w:rsidRDefault="00501C8E" w:rsidP="00382F4B"/>
    <w:p w14:paraId="0A6A3858" w14:textId="28004975" w:rsidR="00501C8E" w:rsidRDefault="00501C8E" w:rsidP="00382F4B"/>
    <w:p w14:paraId="2E0EDDE7" w14:textId="0B63BCF0" w:rsidR="00501C8E" w:rsidRDefault="00501C8E" w:rsidP="00382F4B"/>
    <w:p w14:paraId="0C540ABF" w14:textId="0F2D06C6" w:rsidR="00501C8E" w:rsidRDefault="00501C8E" w:rsidP="00382F4B"/>
    <w:p w14:paraId="4D69950C" w14:textId="6687D343" w:rsidR="00501C8E" w:rsidRDefault="00501C8E" w:rsidP="00382F4B"/>
    <w:p w14:paraId="03C08C62" w14:textId="0CD63351" w:rsidR="00501C8E" w:rsidRDefault="00501C8E" w:rsidP="00382F4B"/>
    <w:p w14:paraId="107B683F" w14:textId="695AE6BE" w:rsidR="00501C8E" w:rsidRDefault="00501C8E" w:rsidP="00382F4B"/>
    <w:p w14:paraId="5F52E728" w14:textId="0A7AC519" w:rsidR="00501C8E" w:rsidRDefault="00501C8E" w:rsidP="00382F4B"/>
    <w:p w14:paraId="22E80236" w14:textId="39A998F3" w:rsidR="00501C8E" w:rsidRDefault="00501C8E" w:rsidP="00382F4B"/>
    <w:p w14:paraId="31827630" w14:textId="2D681403" w:rsidR="00501C8E" w:rsidRDefault="00501C8E" w:rsidP="00382F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30930" wp14:editId="352CA747">
                <wp:simplePos x="0" y="0"/>
                <wp:positionH relativeFrom="margin">
                  <wp:posOffset>1372870</wp:posOffset>
                </wp:positionH>
                <wp:positionV relativeFrom="paragraph">
                  <wp:posOffset>-247015</wp:posOffset>
                </wp:positionV>
                <wp:extent cx="1828800" cy="1828800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4973E" w14:textId="5FF6D6D6" w:rsidR="00501C8E" w:rsidRPr="00382F4B" w:rsidRDefault="00501C8E" w:rsidP="00501C8E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30930" id="Text Box 11" o:spid="_x0000_s1030" type="#_x0000_t202" style="position:absolute;margin-left:108.1pt;margin-top:-19.4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2FE4973E" w14:textId="5FF6D6D6" w:rsidR="00501C8E" w:rsidRPr="00382F4B" w:rsidRDefault="00501C8E" w:rsidP="00501C8E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D2C81" w14:textId="7E814453" w:rsidR="00501C8E" w:rsidRDefault="00501C8E" w:rsidP="00382F4B"/>
    <w:p w14:paraId="0C534E5F" w14:textId="77777777" w:rsidR="00B85585" w:rsidRDefault="00B85585" w:rsidP="00501C8E"/>
    <w:p w14:paraId="13E5EED2" w14:textId="2B37876E" w:rsidR="00501C8E" w:rsidRDefault="00501C8E" w:rsidP="00501C8E">
      <w:r>
        <w:t>&lt;!DOCTYPE html&gt;</w:t>
      </w:r>
    </w:p>
    <w:p w14:paraId="77079F97" w14:textId="77777777" w:rsidR="00501C8E" w:rsidRDefault="00501C8E" w:rsidP="00501C8E">
      <w:r>
        <w:t>&lt;html lang="</w:t>
      </w:r>
      <w:proofErr w:type="spellStart"/>
      <w:r>
        <w:t>en</w:t>
      </w:r>
      <w:proofErr w:type="spellEnd"/>
      <w:r>
        <w:t>"&gt;</w:t>
      </w:r>
    </w:p>
    <w:p w14:paraId="7A82519F" w14:textId="77777777" w:rsidR="00501C8E" w:rsidRDefault="00501C8E" w:rsidP="00501C8E">
      <w:r>
        <w:t xml:space="preserve">  &lt;head&gt;</w:t>
      </w:r>
    </w:p>
    <w:p w14:paraId="74824502" w14:textId="77777777" w:rsidR="00501C8E" w:rsidRDefault="00501C8E" w:rsidP="00501C8E">
      <w:r>
        <w:t xml:space="preserve">    &lt;meta charset="UTF-8" /&gt;</w:t>
      </w:r>
    </w:p>
    <w:p w14:paraId="449E4E7E" w14:textId="77777777" w:rsidR="00501C8E" w:rsidRDefault="00501C8E" w:rsidP="00501C8E">
      <w:r>
        <w:t xml:space="preserve">    &lt;meta name="viewport" content="width=device-width, initial-scale=1.0" /&gt;</w:t>
      </w:r>
    </w:p>
    <w:p w14:paraId="1F70AD23" w14:textId="34BCFAD2" w:rsidR="00501C8E" w:rsidRDefault="00501C8E" w:rsidP="00501C8E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 /&gt;</w:t>
      </w:r>
    </w:p>
    <w:p w14:paraId="40AEE15F" w14:textId="77777777" w:rsidR="00501C8E" w:rsidRDefault="00501C8E" w:rsidP="00501C8E">
      <w:r>
        <w:t xml:space="preserve">    </w:t>
      </w:r>
      <w:proofErr w:type="gramStart"/>
      <w:r>
        <w:t>&lt;!--</w:t>
      </w:r>
      <w:proofErr w:type="gramEnd"/>
      <w:r>
        <w:t xml:space="preserve"> Font Awesome --&gt;</w:t>
      </w:r>
    </w:p>
    <w:p w14:paraId="3B0EB2FC" w14:textId="36820315" w:rsidR="00501C8E" w:rsidRDefault="00501C8E" w:rsidP="00501C8E">
      <w:r>
        <w:t xml:space="preserve">    &lt;script </w:t>
      </w:r>
      <w:proofErr w:type="spellStart"/>
      <w:r>
        <w:t>src</w:t>
      </w:r>
      <w:proofErr w:type="spellEnd"/>
      <w:r>
        <w:t>="https://kit.fontawesome.com/996973c893.js"&gt;&lt;/script&gt;</w:t>
      </w:r>
    </w:p>
    <w:p w14:paraId="3DF53794" w14:textId="77777777" w:rsidR="00501C8E" w:rsidRDefault="00501C8E" w:rsidP="00501C8E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Style --&gt;</w:t>
      </w:r>
    </w:p>
    <w:p w14:paraId="0361EDEE" w14:textId="77777777" w:rsidR="00501C8E" w:rsidRDefault="00501C8E" w:rsidP="00501C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="resume_style.css" /&gt;</w:t>
      </w:r>
    </w:p>
    <w:p w14:paraId="6E6FDDBF" w14:textId="50EF1AFC" w:rsidR="00501C8E" w:rsidRDefault="00501C8E" w:rsidP="00501C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="navbar_style.css" /&gt;</w:t>
      </w:r>
    </w:p>
    <w:p w14:paraId="549AE8AA" w14:textId="77777777" w:rsidR="00501C8E" w:rsidRDefault="00501C8E" w:rsidP="00501C8E">
      <w:r>
        <w:t xml:space="preserve">    </w:t>
      </w:r>
      <w:proofErr w:type="gramStart"/>
      <w:r>
        <w:t>&lt;!--</w:t>
      </w:r>
      <w:proofErr w:type="gramEnd"/>
      <w:r>
        <w:t xml:space="preserve"> Google Fonts --&gt;</w:t>
      </w:r>
    </w:p>
    <w:p w14:paraId="55DC9A66" w14:textId="77777777" w:rsidR="00501C8E" w:rsidRDefault="00501C8E" w:rsidP="00501C8E">
      <w:r>
        <w:t xml:space="preserve">    &lt;link</w:t>
      </w:r>
    </w:p>
    <w:p w14:paraId="0B1C1054" w14:textId="77777777" w:rsidR="00501C8E" w:rsidRDefault="00501C8E" w:rsidP="00501C8E">
      <w:r>
        <w:t xml:space="preserve">      href="https://fonts.googleapis.com/css?family=Poppins:200,300,400,500,700,800,900&amp;display=swap"</w:t>
      </w:r>
    </w:p>
    <w:p w14:paraId="4EAB0EC0" w14:textId="77777777" w:rsidR="00501C8E" w:rsidRDefault="00501C8E" w:rsidP="00501C8E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361CA59" w14:textId="77777777" w:rsidR="00501C8E" w:rsidRDefault="00501C8E" w:rsidP="00501C8E">
      <w:r>
        <w:t xml:space="preserve">    /&gt;</w:t>
      </w:r>
    </w:p>
    <w:p w14:paraId="299C6FB5" w14:textId="1991F5E0" w:rsidR="00501C8E" w:rsidRDefault="00501C8E" w:rsidP="00501C8E"/>
    <w:p w14:paraId="0F92610E" w14:textId="77777777" w:rsidR="00A70EF2" w:rsidRDefault="00A70EF2" w:rsidP="00501C8E"/>
    <w:p w14:paraId="71762F25" w14:textId="77777777" w:rsidR="00501C8E" w:rsidRDefault="00501C8E" w:rsidP="00501C8E">
      <w:r>
        <w:t xml:space="preserve">    &lt;title&gt;Resume&lt;/title&gt;</w:t>
      </w:r>
    </w:p>
    <w:p w14:paraId="5DFB87B7" w14:textId="77777777" w:rsidR="00501C8E" w:rsidRDefault="00501C8E" w:rsidP="00501C8E">
      <w:r>
        <w:t xml:space="preserve">  &lt;/head&gt;</w:t>
      </w:r>
    </w:p>
    <w:p w14:paraId="15925944" w14:textId="77777777" w:rsidR="00501C8E" w:rsidRDefault="00501C8E" w:rsidP="00501C8E">
      <w:r>
        <w:t xml:space="preserve">  &lt;body&gt;</w:t>
      </w:r>
    </w:p>
    <w:p w14:paraId="2A773AC1" w14:textId="77777777" w:rsidR="00501C8E" w:rsidRDefault="00501C8E" w:rsidP="00501C8E">
      <w:r>
        <w:t xml:space="preserve">    &lt;nav&gt;</w:t>
      </w:r>
    </w:p>
    <w:p w14:paraId="3B15C8AB" w14:textId="77777777" w:rsidR="00501C8E" w:rsidRDefault="00501C8E" w:rsidP="00501C8E">
      <w:r>
        <w:t xml:space="preserve">        &lt;ul class="navbar"&gt;</w:t>
      </w:r>
    </w:p>
    <w:p w14:paraId="4DC017B2" w14:textId="77777777" w:rsidR="00501C8E" w:rsidRDefault="00501C8E" w:rsidP="00501C8E">
      <w:r>
        <w:t xml:space="preserve">            &lt;li class="nav-item"&gt;&lt;a </w:t>
      </w:r>
      <w:proofErr w:type="spellStart"/>
      <w:r>
        <w:t>href</w:t>
      </w:r>
      <w:proofErr w:type="spellEnd"/>
      <w:r>
        <w:t>="index.html"&gt;Home&lt;/a&gt;&lt;/li&gt;</w:t>
      </w:r>
    </w:p>
    <w:p w14:paraId="5D59DDC1" w14:textId="77777777" w:rsidR="00501C8E" w:rsidRDefault="00501C8E" w:rsidP="00501C8E">
      <w:r>
        <w:t xml:space="preserve">            &lt;li class="nav-item"&gt;&lt;a </w:t>
      </w:r>
      <w:proofErr w:type="spellStart"/>
      <w:r>
        <w:t>href</w:t>
      </w:r>
      <w:proofErr w:type="spellEnd"/>
      <w:r>
        <w:t>="resume.html"&gt;Resume&lt;/a&gt;&lt;/li&gt;</w:t>
      </w:r>
    </w:p>
    <w:p w14:paraId="5B9D2A00" w14:textId="77777777" w:rsidR="00501C8E" w:rsidRDefault="00501C8E" w:rsidP="00501C8E">
      <w:r>
        <w:t xml:space="preserve">            &lt;li class="nav-item"&gt;&lt;a </w:t>
      </w:r>
      <w:proofErr w:type="spellStart"/>
      <w:r>
        <w:t>href</w:t>
      </w:r>
      <w:proofErr w:type="spellEnd"/>
      <w:r>
        <w:t>="about.html"&gt;About Me&lt;/a&gt;&lt;/li&gt;</w:t>
      </w:r>
    </w:p>
    <w:p w14:paraId="376129A0" w14:textId="77777777" w:rsidR="00501C8E" w:rsidRDefault="00501C8E" w:rsidP="00501C8E">
      <w:r>
        <w:t xml:space="preserve">            &lt;li class="nav-item"&gt;&lt;a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2586C0FC" w14:textId="77777777" w:rsidR="00501C8E" w:rsidRDefault="00501C8E" w:rsidP="00501C8E">
      <w:r>
        <w:lastRenderedPageBreak/>
        <w:t xml:space="preserve">        &lt;/ul&gt;</w:t>
      </w:r>
    </w:p>
    <w:p w14:paraId="3DA63F91" w14:textId="77777777" w:rsidR="00501C8E" w:rsidRDefault="00501C8E" w:rsidP="00501C8E">
      <w:r>
        <w:t xml:space="preserve">    &lt;/nav&gt; </w:t>
      </w:r>
    </w:p>
    <w:p w14:paraId="2DE1641C" w14:textId="77777777" w:rsidR="00501C8E" w:rsidRDefault="00501C8E" w:rsidP="00501C8E">
      <w:r>
        <w:t xml:space="preserve">    &lt;div class="box"&gt;</w:t>
      </w:r>
    </w:p>
    <w:p w14:paraId="3ACA561F" w14:textId="77777777" w:rsidR="00501C8E" w:rsidRDefault="00501C8E" w:rsidP="00501C8E">
      <w:r>
        <w:t xml:space="preserve">      &lt;div class="header"&gt;</w:t>
      </w:r>
    </w:p>
    <w:p w14:paraId="7F56B5D4" w14:textId="77777777" w:rsidR="00501C8E" w:rsidRDefault="00501C8E" w:rsidP="00501C8E">
      <w:r>
        <w:t xml:space="preserve">        &lt;div class="header-left"&gt;</w:t>
      </w:r>
    </w:p>
    <w:p w14:paraId="3C8A8CAA" w14:textId="77777777" w:rsidR="00501C8E" w:rsidRDefault="00501C8E" w:rsidP="00501C8E">
      <w:r>
        <w:t xml:space="preserve">          &lt;div class="name"&gt;</w:t>
      </w:r>
    </w:p>
    <w:p w14:paraId="2A4318F8" w14:textId="77777777" w:rsidR="00501C8E" w:rsidRDefault="00501C8E" w:rsidP="00501C8E">
      <w:r>
        <w:t xml:space="preserve">            &lt;h1 class="first-name"&gt;AYUSH&lt;/h1&gt;</w:t>
      </w:r>
    </w:p>
    <w:p w14:paraId="6B21B94F" w14:textId="77777777" w:rsidR="00501C8E" w:rsidRDefault="00501C8E" w:rsidP="00501C8E">
      <w:r>
        <w:t xml:space="preserve">            &lt;h1 class="last-name"&gt;LOHARIWAL&lt;/h1&gt;</w:t>
      </w:r>
    </w:p>
    <w:p w14:paraId="07CEF607" w14:textId="77777777" w:rsidR="00501C8E" w:rsidRDefault="00501C8E" w:rsidP="00501C8E">
      <w:r>
        <w:t xml:space="preserve">          &lt;/div&gt;</w:t>
      </w:r>
    </w:p>
    <w:p w14:paraId="29C1146E" w14:textId="77777777" w:rsidR="00501C8E" w:rsidRDefault="00501C8E" w:rsidP="00501C8E">
      <w:r>
        <w:t xml:space="preserve">        &lt;/div&gt;</w:t>
      </w:r>
    </w:p>
    <w:p w14:paraId="6F39880A" w14:textId="7D97D292" w:rsidR="00501C8E" w:rsidRDefault="00501C8E" w:rsidP="00501C8E">
      <w:r>
        <w:t xml:space="preserve">        &lt;div class="header-right"&gt;</w:t>
      </w:r>
    </w:p>
    <w:p w14:paraId="447625C6" w14:textId="77777777" w:rsidR="009D4ADB" w:rsidRDefault="009D4ADB" w:rsidP="00501C8E"/>
    <w:p w14:paraId="4ABD7D59" w14:textId="0393E4CA" w:rsidR="00A70EF2" w:rsidRDefault="00501C8E" w:rsidP="00501C8E">
      <w:r>
        <w:t xml:space="preserve">          &lt;div class="email"&gt;</w:t>
      </w:r>
    </w:p>
    <w:p w14:paraId="5A5D9FD1" w14:textId="77777777" w:rsidR="00501C8E" w:rsidRDefault="00501C8E" w:rsidP="00501C8E">
      <w:r>
        <w:t xml:space="preserve">            &lt;p&gt;ict.ayush@gmail.com&lt;/p&gt;</w:t>
      </w:r>
    </w:p>
    <w:p w14:paraId="54C9046B" w14:textId="77777777" w:rsidR="00501C8E" w:rsidRDefault="00501C8E" w:rsidP="00501C8E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3EBB6180" w14:textId="77777777" w:rsidR="00501C8E" w:rsidRDefault="00501C8E" w:rsidP="00501C8E">
      <w:r>
        <w:t xml:space="preserve">          &lt;/div&gt;</w:t>
      </w:r>
    </w:p>
    <w:p w14:paraId="3598432B" w14:textId="77777777" w:rsidR="00501C8E" w:rsidRDefault="00501C8E" w:rsidP="00501C8E">
      <w:r>
        <w:t xml:space="preserve">          &lt;div class="phone"&gt;</w:t>
      </w:r>
    </w:p>
    <w:p w14:paraId="2D559007" w14:textId="77777777" w:rsidR="00501C8E" w:rsidRDefault="00501C8E" w:rsidP="00501C8E">
      <w:r>
        <w:t xml:space="preserve">            &lt;p&gt;+91-9749673347&lt;/p&gt;</w:t>
      </w:r>
    </w:p>
    <w:p w14:paraId="46833A5A" w14:textId="77777777" w:rsidR="00501C8E" w:rsidRDefault="00501C8E" w:rsidP="00501C8E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</w:t>
      </w:r>
    </w:p>
    <w:p w14:paraId="3362786C" w14:textId="77777777" w:rsidR="00501C8E" w:rsidRDefault="00501C8E" w:rsidP="00501C8E">
      <w:r>
        <w:t xml:space="preserve">          &lt;/div&gt;</w:t>
      </w:r>
    </w:p>
    <w:p w14:paraId="63B28606" w14:textId="77777777" w:rsidR="00501C8E" w:rsidRDefault="00501C8E" w:rsidP="00501C8E">
      <w:r>
        <w:lastRenderedPageBreak/>
        <w:t xml:space="preserve">        &lt;/div&gt;</w:t>
      </w:r>
    </w:p>
    <w:p w14:paraId="52CC7643" w14:textId="77777777" w:rsidR="00501C8E" w:rsidRDefault="00501C8E" w:rsidP="00501C8E">
      <w:r>
        <w:t xml:space="preserve">      &lt;/div&gt;</w:t>
      </w:r>
    </w:p>
    <w:p w14:paraId="08E1B944" w14:textId="77777777" w:rsidR="00501C8E" w:rsidRDefault="00501C8E" w:rsidP="00501C8E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14:paraId="568D1FC6" w14:textId="77777777" w:rsidR="00501C8E" w:rsidRDefault="00501C8E" w:rsidP="00501C8E">
      <w:r>
        <w:t xml:space="preserve">      &lt;div class="objective"&gt;</w:t>
      </w:r>
    </w:p>
    <w:p w14:paraId="7F08C000" w14:textId="77777777" w:rsidR="00501C8E" w:rsidRDefault="00501C8E" w:rsidP="00501C8E">
      <w:r>
        <w:t xml:space="preserve">        &lt;div class="obj-heading grey"&gt;</w:t>
      </w:r>
    </w:p>
    <w:p w14:paraId="0DBAAE5F" w14:textId="77777777" w:rsidR="00501C8E" w:rsidRDefault="00501C8E" w:rsidP="00501C8E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fa-bullseye icon"&gt;&lt;/</w:t>
      </w:r>
      <w:proofErr w:type="spellStart"/>
      <w:r>
        <w:t>i</w:t>
      </w:r>
      <w:proofErr w:type="spellEnd"/>
      <w:r>
        <w:t>&gt;</w:t>
      </w:r>
    </w:p>
    <w:p w14:paraId="4DC03B6B" w14:textId="77777777" w:rsidR="00501C8E" w:rsidRDefault="00501C8E" w:rsidP="00501C8E">
      <w:r>
        <w:t xml:space="preserve">          &lt;h2&gt;</w:t>
      </w:r>
      <w:proofErr w:type="spellStart"/>
      <w:r>
        <w:t>Objectve</w:t>
      </w:r>
      <w:proofErr w:type="spellEnd"/>
      <w:r>
        <w:t>&lt;/h2&gt;</w:t>
      </w:r>
    </w:p>
    <w:p w14:paraId="62B44798" w14:textId="77777777" w:rsidR="00501C8E" w:rsidRDefault="00501C8E" w:rsidP="00501C8E">
      <w:r>
        <w:t xml:space="preserve">        &lt;/div&gt;</w:t>
      </w:r>
    </w:p>
    <w:p w14:paraId="392B7640" w14:textId="77777777" w:rsidR="00501C8E" w:rsidRDefault="00501C8E" w:rsidP="00501C8E">
      <w:r>
        <w:t xml:space="preserve">        &lt;p&gt;</w:t>
      </w:r>
    </w:p>
    <w:p w14:paraId="53643B88" w14:textId="77777777" w:rsidR="00501C8E" w:rsidRDefault="00501C8E" w:rsidP="00501C8E">
      <w:r>
        <w:t xml:space="preserve">          Utilizing my skills for the </w:t>
      </w:r>
      <w:proofErr w:type="spellStart"/>
      <w:r>
        <w:t>benifit</w:t>
      </w:r>
      <w:proofErr w:type="spellEnd"/>
      <w:r>
        <w:t xml:space="preserve"> of the institution.</w:t>
      </w:r>
    </w:p>
    <w:p w14:paraId="474CB8C8" w14:textId="77777777" w:rsidR="00501C8E" w:rsidRDefault="00501C8E" w:rsidP="00501C8E">
      <w:r>
        <w:t xml:space="preserve">        &lt;/p&gt;</w:t>
      </w:r>
    </w:p>
    <w:p w14:paraId="6559AB78" w14:textId="77777777" w:rsidR="00501C8E" w:rsidRDefault="00501C8E" w:rsidP="00501C8E">
      <w:r>
        <w:t xml:space="preserve">      &lt;/div&gt;</w:t>
      </w:r>
    </w:p>
    <w:p w14:paraId="3C13FA21" w14:textId="5BBCD446" w:rsidR="00501C8E" w:rsidRDefault="00501C8E" w:rsidP="00501C8E">
      <w:r>
        <w:t xml:space="preserve">      &lt;div class="education"&gt;</w:t>
      </w:r>
    </w:p>
    <w:p w14:paraId="762878CA" w14:textId="77777777" w:rsidR="009D4ADB" w:rsidRDefault="009D4ADB" w:rsidP="00501C8E"/>
    <w:p w14:paraId="461AAE38" w14:textId="09AEC4CA" w:rsidR="00130FC4" w:rsidRDefault="00501C8E" w:rsidP="00501C8E">
      <w:r>
        <w:t xml:space="preserve">        &lt;div class="ed-heading grey"&gt;</w:t>
      </w:r>
    </w:p>
    <w:p w14:paraId="03ADDAB8" w14:textId="77777777" w:rsidR="00501C8E" w:rsidRDefault="00501C8E" w:rsidP="00501C8E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fa-school icon"&gt;&lt;/</w:t>
      </w:r>
      <w:proofErr w:type="spellStart"/>
      <w:r>
        <w:t>i</w:t>
      </w:r>
      <w:proofErr w:type="spellEnd"/>
      <w:r>
        <w:t>&gt;</w:t>
      </w:r>
    </w:p>
    <w:p w14:paraId="3FAC892E" w14:textId="77777777" w:rsidR="00501C8E" w:rsidRDefault="00501C8E" w:rsidP="00501C8E">
      <w:r>
        <w:t xml:space="preserve">          &lt;h2&gt;Education&lt;/h2&gt;</w:t>
      </w:r>
    </w:p>
    <w:p w14:paraId="5917765D" w14:textId="77777777" w:rsidR="00501C8E" w:rsidRDefault="00501C8E" w:rsidP="00501C8E">
      <w:r>
        <w:t xml:space="preserve">        &lt;/div&gt;</w:t>
      </w:r>
    </w:p>
    <w:p w14:paraId="7424A0A7" w14:textId="77777777" w:rsidR="00501C8E" w:rsidRDefault="00501C8E" w:rsidP="00501C8E"/>
    <w:p w14:paraId="3C3422D3" w14:textId="77777777" w:rsidR="00501C8E" w:rsidRDefault="00501C8E" w:rsidP="00501C8E">
      <w:r>
        <w:t xml:space="preserve">        &lt;table&gt;</w:t>
      </w:r>
    </w:p>
    <w:p w14:paraId="3728D1BE" w14:textId="77777777" w:rsidR="00501C8E" w:rsidRDefault="00501C8E" w:rsidP="00501C8E">
      <w:r>
        <w:lastRenderedPageBreak/>
        <w:t xml:space="preserve">          &lt;tr&gt;</w:t>
      </w:r>
    </w:p>
    <w:p w14:paraId="34033EBD" w14:textId="77777777" w:rsidR="00501C8E" w:rsidRDefault="00501C8E" w:rsidP="00501C8E">
      <w:r>
        <w:t xml:space="preserve">            &lt;</w:t>
      </w:r>
      <w:proofErr w:type="spellStart"/>
      <w:r>
        <w:t>th</w:t>
      </w:r>
      <w:proofErr w:type="spellEnd"/>
      <w:r>
        <w:t>&gt;Board&lt;/</w:t>
      </w:r>
      <w:proofErr w:type="spellStart"/>
      <w:r>
        <w:t>th</w:t>
      </w:r>
      <w:proofErr w:type="spellEnd"/>
      <w:r>
        <w:t>&gt;</w:t>
      </w:r>
    </w:p>
    <w:p w14:paraId="7B8AB4E5" w14:textId="77777777" w:rsidR="00501C8E" w:rsidRDefault="00501C8E" w:rsidP="00501C8E">
      <w:r>
        <w:t xml:space="preserve">            &lt;</w:t>
      </w:r>
      <w:proofErr w:type="spellStart"/>
      <w:r>
        <w:t>th</w:t>
      </w:r>
      <w:proofErr w:type="spellEnd"/>
      <w:r>
        <w:t>&gt;Institution&lt;/</w:t>
      </w:r>
      <w:proofErr w:type="spellStart"/>
      <w:r>
        <w:t>th</w:t>
      </w:r>
      <w:proofErr w:type="spellEnd"/>
      <w:r>
        <w:t>&gt;</w:t>
      </w:r>
    </w:p>
    <w:p w14:paraId="134AA609" w14:textId="77777777" w:rsidR="00501C8E" w:rsidRDefault="00501C8E" w:rsidP="00501C8E">
      <w:r>
        <w:t xml:space="preserve">            &lt;</w:t>
      </w:r>
      <w:proofErr w:type="spellStart"/>
      <w:r>
        <w:t>th</w:t>
      </w:r>
      <w:proofErr w:type="spellEnd"/>
      <w:r>
        <w:t>&gt;Year of Passing&lt;/</w:t>
      </w:r>
      <w:proofErr w:type="spellStart"/>
      <w:r>
        <w:t>th</w:t>
      </w:r>
      <w:proofErr w:type="spellEnd"/>
      <w:r>
        <w:t>&gt;</w:t>
      </w:r>
    </w:p>
    <w:p w14:paraId="31D07007" w14:textId="77777777" w:rsidR="00501C8E" w:rsidRDefault="00501C8E" w:rsidP="00501C8E">
      <w:r>
        <w:t xml:space="preserve">            &lt;</w:t>
      </w:r>
      <w:proofErr w:type="spellStart"/>
      <w:r>
        <w:t>th</w:t>
      </w:r>
      <w:proofErr w:type="spellEnd"/>
      <w:r>
        <w:t>&gt;Percentage/GPA&lt;/</w:t>
      </w:r>
      <w:proofErr w:type="spellStart"/>
      <w:r>
        <w:t>th</w:t>
      </w:r>
      <w:proofErr w:type="spellEnd"/>
      <w:r>
        <w:t>&gt;</w:t>
      </w:r>
    </w:p>
    <w:p w14:paraId="24667E55" w14:textId="77777777" w:rsidR="00501C8E" w:rsidRDefault="00501C8E" w:rsidP="00501C8E">
      <w:r>
        <w:t xml:space="preserve">          &lt;/tr&gt;</w:t>
      </w:r>
    </w:p>
    <w:p w14:paraId="0B0948CA" w14:textId="77777777" w:rsidR="00501C8E" w:rsidRDefault="00501C8E" w:rsidP="00501C8E">
      <w:r>
        <w:t xml:space="preserve">          &lt;tr&gt;</w:t>
      </w:r>
    </w:p>
    <w:p w14:paraId="7E3A32EA" w14:textId="77777777" w:rsidR="00501C8E" w:rsidRDefault="00501C8E" w:rsidP="00501C8E">
      <w:r>
        <w:t xml:space="preserve">            &lt;td&gt;B.C.A.&lt;/td&gt;</w:t>
      </w:r>
    </w:p>
    <w:p w14:paraId="19C02A6E" w14:textId="77777777" w:rsidR="00501C8E" w:rsidRDefault="00501C8E" w:rsidP="00501C8E">
      <w:r>
        <w:t xml:space="preserve">            &lt;td&gt;WBUT&lt;/td&gt;</w:t>
      </w:r>
    </w:p>
    <w:p w14:paraId="7C287554" w14:textId="77777777" w:rsidR="00501C8E" w:rsidRDefault="00501C8E" w:rsidP="00501C8E">
      <w:r>
        <w:t xml:space="preserve">            &lt;td&gt;2018&lt;/td&gt;</w:t>
      </w:r>
    </w:p>
    <w:p w14:paraId="372A20A3" w14:textId="77777777" w:rsidR="00501C8E" w:rsidRDefault="00501C8E" w:rsidP="00501C8E">
      <w:r>
        <w:t xml:space="preserve">            &lt;td&gt;7.23 DGPA&lt;/td&gt;</w:t>
      </w:r>
    </w:p>
    <w:p w14:paraId="6632D046" w14:textId="77777777" w:rsidR="00501C8E" w:rsidRDefault="00501C8E" w:rsidP="00501C8E">
      <w:r>
        <w:t xml:space="preserve">          &lt;/tr&gt;</w:t>
      </w:r>
    </w:p>
    <w:p w14:paraId="466CFD13" w14:textId="77777777" w:rsidR="00501C8E" w:rsidRDefault="00501C8E" w:rsidP="00501C8E">
      <w:r>
        <w:t xml:space="preserve">          &lt;tr&gt;</w:t>
      </w:r>
    </w:p>
    <w:p w14:paraId="5E358E1A" w14:textId="77777777" w:rsidR="00501C8E" w:rsidRDefault="00501C8E" w:rsidP="00501C8E">
      <w:r>
        <w:t xml:space="preserve">            &lt;td&gt;</w:t>
      </w:r>
      <w:proofErr w:type="spellStart"/>
      <w:r>
        <w:t>I.Sc</w:t>
      </w:r>
      <w:proofErr w:type="spellEnd"/>
      <w:r>
        <w:t>&lt;/td&gt;</w:t>
      </w:r>
    </w:p>
    <w:p w14:paraId="4799713C" w14:textId="10C01FF9" w:rsidR="00501C8E" w:rsidRDefault="00501C8E" w:rsidP="00501C8E">
      <w:r>
        <w:t xml:space="preserve">            &lt;td&gt;JAC&lt;/td&gt;</w:t>
      </w:r>
    </w:p>
    <w:p w14:paraId="35975BD7" w14:textId="77777777" w:rsidR="009D4ADB" w:rsidRDefault="009D4ADB" w:rsidP="00501C8E"/>
    <w:p w14:paraId="79FD20EB" w14:textId="0AAB0C6B" w:rsidR="001C46D1" w:rsidRDefault="00501C8E" w:rsidP="00501C8E">
      <w:r>
        <w:t xml:space="preserve">            &lt;td&gt;2015&lt;/td&gt;</w:t>
      </w:r>
    </w:p>
    <w:p w14:paraId="7C3EB167" w14:textId="77777777" w:rsidR="00501C8E" w:rsidRDefault="00501C8E" w:rsidP="00501C8E">
      <w:r>
        <w:t xml:space="preserve">            &lt;td&gt;54.5%&lt;/td&gt;</w:t>
      </w:r>
    </w:p>
    <w:p w14:paraId="0C28C9A9" w14:textId="77777777" w:rsidR="00501C8E" w:rsidRDefault="00501C8E" w:rsidP="00501C8E">
      <w:r>
        <w:t xml:space="preserve">          &lt;/tr&gt;</w:t>
      </w:r>
    </w:p>
    <w:p w14:paraId="13CD1B02" w14:textId="77777777" w:rsidR="00501C8E" w:rsidRDefault="00501C8E" w:rsidP="00501C8E">
      <w:r>
        <w:t xml:space="preserve">          &lt;tr&gt;</w:t>
      </w:r>
    </w:p>
    <w:p w14:paraId="3E91E18F" w14:textId="77777777" w:rsidR="00501C8E" w:rsidRDefault="00501C8E" w:rsidP="00501C8E">
      <w:r>
        <w:lastRenderedPageBreak/>
        <w:t xml:space="preserve">            &lt;td&gt;10th&lt;/td&gt;</w:t>
      </w:r>
    </w:p>
    <w:p w14:paraId="7D870FE0" w14:textId="77777777" w:rsidR="00501C8E" w:rsidRDefault="00501C8E" w:rsidP="00501C8E">
      <w:r>
        <w:t xml:space="preserve">            &lt;td&gt;CBSE&lt;/td&gt;</w:t>
      </w:r>
    </w:p>
    <w:p w14:paraId="4178F7EA" w14:textId="77777777" w:rsidR="00501C8E" w:rsidRDefault="00501C8E" w:rsidP="00501C8E">
      <w:r>
        <w:t xml:space="preserve">            &lt;td&gt;2013&lt;/td&gt;</w:t>
      </w:r>
    </w:p>
    <w:p w14:paraId="58CBA971" w14:textId="77777777" w:rsidR="00501C8E" w:rsidRDefault="00501C8E" w:rsidP="00501C8E">
      <w:r>
        <w:t xml:space="preserve">            &lt;td&gt;8.2 CGPA&lt;/td&gt;</w:t>
      </w:r>
    </w:p>
    <w:p w14:paraId="1830414D" w14:textId="77777777" w:rsidR="00501C8E" w:rsidRDefault="00501C8E" w:rsidP="00501C8E">
      <w:r>
        <w:t xml:space="preserve">          &lt;/tr&gt;</w:t>
      </w:r>
    </w:p>
    <w:p w14:paraId="0E45D402" w14:textId="77777777" w:rsidR="00501C8E" w:rsidRDefault="00501C8E" w:rsidP="00501C8E">
      <w:r>
        <w:t xml:space="preserve">        &lt;/table&gt;</w:t>
      </w:r>
    </w:p>
    <w:p w14:paraId="27E30A93" w14:textId="77777777" w:rsidR="00501C8E" w:rsidRDefault="00501C8E" w:rsidP="00501C8E">
      <w:r>
        <w:t xml:space="preserve">      &lt;/div&gt;</w:t>
      </w:r>
    </w:p>
    <w:p w14:paraId="4C196592" w14:textId="77777777" w:rsidR="00501C8E" w:rsidRDefault="00501C8E" w:rsidP="00501C8E">
      <w:r>
        <w:t xml:space="preserve">      &lt;div class="skills"&gt;</w:t>
      </w:r>
    </w:p>
    <w:p w14:paraId="055A666A" w14:textId="77777777" w:rsidR="00501C8E" w:rsidRDefault="00501C8E" w:rsidP="00501C8E">
      <w:r>
        <w:t xml:space="preserve">          &lt;div class="skills-heading grey"&gt;</w:t>
      </w:r>
    </w:p>
    <w:p w14:paraId="781791D9" w14:textId="77777777" w:rsidR="00501C8E" w:rsidRDefault="00501C8E" w:rsidP="00501C8E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fa-tools icon"&gt;&lt;/</w:t>
      </w:r>
      <w:proofErr w:type="spellStart"/>
      <w:r>
        <w:t>i</w:t>
      </w:r>
      <w:proofErr w:type="spellEnd"/>
      <w:r>
        <w:t>&gt;</w:t>
      </w:r>
    </w:p>
    <w:p w14:paraId="3B432B84" w14:textId="77777777" w:rsidR="00501C8E" w:rsidRDefault="00501C8E" w:rsidP="00501C8E">
      <w:r>
        <w:t xml:space="preserve">                &lt;h2&gt;Skills&lt;/h2&gt;</w:t>
      </w:r>
    </w:p>
    <w:p w14:paraId="1AE94032" w14:textId="77777777" w:rsidR="00501C8E" w:rsidRDefault="00501C8E" w:rsidP="00501C8E">
      <w:r>
        <w:t xml:space="preserve">          &lt;/div&gt;</w:t>
      </w:r>
    </w:p>
    <w:p w14:paraId="684895F1" w14:textId="77777777" w:rsidR="00501C8E" w:rsidRDefault="00501C8E" w:rsidP="00501C8E">
      <w:r>
        <w:t xml:space="preserve">            &lt;div class="container"&gt;</w:t>
      </w:r>
    </w:p>
    <w:p w14:paraId="43AD31FA" w14:textId="77777777" w:rsidR="00501C8E" w:rsidRDefault="00501C8E" w:rsidP="00501C8E">
      <w:r>
        <w:t xml:space="preserve">              &lt;div class="col"&gt;</w:t>
      </w:r>
    </w:p>
    <w:p w14:paraId="666329DF" w14:textId="77777777" w:rsidR="00501C8E" w:rsidRDefault="00501C8E" w:rsidP="00501C8E">
      <w:r>
        <w:t xml:space="preserve">                &lt;ul&gt;</w:t>
      </w:r>
    </w:p>
    <w:p w14:paraId="054A38FD" w14:textId="77777777" w:rsidR="00501C8E" w:rsidRDefault="00501C8E" w:rsidP="00501C8E">
      <w:r>
        <w:t xml:space="preserve">          &lt;li&gt;HTML&lt;/li&gt;</w:t>
      </w:r>
    </w:p>
    <w:p w14:paraId="0B7907BF" w14:textId="33BB24B3" w:rsidR="00501C8E" w:rsidRDefault="00501C8E" w:rsidP="00501C8E">
      <w:r>
        <w:t xml:space="preserve">          &lt;li&gt;CSS&lt;/li&gt;</w:t>
      </w:r>
    </w:p>
    <w:p w14:paraId="2D7BC55D" w14:textId="77777777" w:rsidR="00FD6B78" w:rsidRDefault="00FD6B78" w:rsidP="00501C8E"/>
    <w:p w14:paraId="430C56A1" w14:textId="004F4E91" w:rsidR="00B213CA" w:rsidRDefault="00501C8E" w:rsidP="00501C8E">
      <w:r>
        <w:t xml:space="preserve">          &lt;li&gt;Bootstrap&lt;/li&gt;</w:t>
      </w:r>
    </w:p>
    <w:p w14:paraId="3237A5D1" w14:textId="77777777" w:rsidR="00501C8E" w:rsidRDefault="00501C8E" w:rsidP="00501C8E">
      <w:r>
        <w:t xml:space="preserve">          &lt;li&gt;PHP&lt;/li&gt;</w:t>
      </w:r>
    </w:p>
    <w:p w14:paraId="1BE12037" w14:textId="77777777" w:rsidR="00501C8E" w:rsidRDefault="00501C8E" w:rsidP="00501C8E">
      <w:r>
        <w:lastRenderedPageBreak/>
        <w:t xml:space="preserve">          &lt;li&gt;MySQL&lt;/li&gt;</w:t>
      </w:r>
    </w:p>
    <w:p w14:paraId="269D96EE" w14:textId="77777777" w:rsidR="00501C8E" w:rsidRDefault="00501C8E" w:rsidP="00501C8E">
      <w:r>
        <w:t xml:space="preserve">                &lt;/ul&gt;</w:t>
      </w:r>
    </w:p>
    <w:p w14:paraId="06B3DDBD" w14:textId="77777777" w:rsidR="00501C8E" w:rsidRDefault="00501C8E" w:rsidP="00501C8E">
      <w:r>
        <w:t xml:space="preserve">              &lt;/div&gt;</w:t>
      </w:r>
    </w:p>
    <w:p w14:paraId="3D4E54C2" w14:textId="77777777" w:rsidR="00501C8E" w:rsidRDefault="00501C8E" w:rsidP="00501C8E">
      <w:r>
        <w:t xml:space="preserve">              &lt;div class="col"&gt;</w:t>
      </w:r>
    </w:p>
    <w:p w14:paraId="011659B1" w14:textId="77777777" w:rsidR="00501C8E" w:rsidRDefault="00501C8E" w:rsidP="00501C8E">
      <w:r>
        <w:t xml:space="preserve">                &lt;ul&gt;</w:t>
      </w:r>
    </w:p>
    <w:p w14:paraId="517B8C27" w14:textId="77777777" w:rsidR="00501C8E" w:rsidRDefault="00501C8E" w:rsidP="00501C8E">
      <w:r>
        <w:t xml:space="preserve">          &lt;li&gt;Desktop Support&lt;/li&gt;</w:t>
      </w:r>
    </w:p>
    <w:p w14:paraId="0BBC9E7F" w14:textId="77777777" w:rsidR="00501C8E" w:rsidRDefault="00501C8E" w:rsidP="00501C8E">
      <w:r>
        <w:t xml:space="preserve">          &lt;li&gt;NAS setup&lt;/li&gt;</w:t>
      </w:r>
    </w:p>
    <w:p w14:paraId="5E192369" w14:textId="77777777" w:rsidR="00501C8E" w:rsidRDefault="00501C8E" w:rsidP="00501C8E">
      <w:r>
        <w:t xml:space="preserve">          &lt;li&gt;Chip level </w:t>
      </w:r>
      <w:proofErr w:type="spellStart"/>
      <w:r>
        <w:t>reapir</w:t>
      </w:r>
      <w:proofErr w:type="spellEnd"/>
      <w:r>
        <w:t>&lt;/li&gt;</w:t>
      </w:r>
    </w:p>
    <w:p w14:paraId="0570529B" w14:textId="77777777" w:rsidR="00501C8E" w:rsidRDefault="00501C8E" w:rsidP="00501C8E">
      <w:r>
        <w:t xml:space="preserve">          &lt;li&gt;Networking&lt;/li&gt;</w:t>
      </w:r>
    </w:p>
    <w:p w14:paraId="411DC785" w14:textId="77777777" w:rsidR="00501C8E" w:rsidRDefault="00501C8E" w:rsidP="00501C8E">
      <w:r>
        <w:t xml:space="preserve">                &lt;/ul&gt;</w:t>
      </w:r>
    </w:p>
    <w:p w14:paraId="2E7C1089" w14:textId="77777777" w:rsidR="00501C8E" w:rsidRDefault="00501C8E" w:rsidP="00501C8E">
      <w:r>
        <w:t xml:space="preserve">              &lt;/div&gt;</w:t>
      </w:r>
    </w:p>
    <w:p w14:paraId="68931BBA" w14:textId="77777777" w:rsidR="00501C8E" w:rsidRDefault="00501C8E" w:rsidP="00501C8E">
      <w:r>
        <w:t xml:space="preserve">            &lt;/div&gt;</w:t>
      </w:r>
    </w:p>
    <w:p w14:paraId="6E9BA51B" w14:textId="77777777" w:rsidR="00501C8E" w:rsidRDefault="00501C8E" w:rsidP="00501C8E">
      <w:r>
        <w:t xml:space="preserve">      &lt;/div&gt;</w:t>
      </w:r>
    </w:p>
    <w:p w14:paraId="6419E448" w14:textId="77777777" w:rsidR="00501C8E" w:rsidRDefault="00501C8E" w:rsidP="00501C8E">
      <w:r>
        <w:t xml:space="preserve">      &lt;div class="activities"&gt;</w:t>
      </w:r>
    </w:p>
    <w:p w14:paraId="50579883" w14:textId="77777777" w:rsidR="00501C8E" w:rsidRDefault="00501C8E" w:rsidP="00501C8E">
      <w:r>
        <w:t xml:space="preserve">        &lt;div class="act-heading grey"&gt;</w:t>
      </w:r>
    </w:p>
    <w:p w14:paraId="4B82CB2E" w14:textId="77777777" w:rsidR="00501C8E" w:rsidRDefault="00501C8E" w:rsidP="00501C8E">
      <w:r>
        <w:t xml:space="preserve">          &lt;</w:t>
      </w:r>
      <w:proofErr w:type="spellStart"/>
      <w:r>
        <w:t>i</w:t>
      </w:r>
      <w:proofErr w:type="spellEnd"/>
      <w:r>
        <w:t xml:space="preserve"> class="fab fa-creative-commons-</w:t>
      </w:r>
      <w:proofErr w:type="spellStart"/>
      <w:r>
        <w:t>nd</w:t>
      </w:r>
      <w:proofErr w:type="spellEnd"/>
      <w:r>
        <w:t xml:space="preserve"> icon"&gt;&lt;/</w:t>
      </w:r>
      <w:proofErr w:type="spellStart"/>
      <w:r>
        <w:t>i</w:t>
      </w:r>
      <w:proofErr w:type="spellEnd"/>
      <w:r>
        <w:t>&gt;</w:t>
      </w:r>
    </w:p>
    <w:p w14:paraId="73B98BA2" w14:textId="77777777" w:rsidR="00501C8E" w:rsidRDefault="00501C8E" w:rsidP="00501C8E">
      <w:r>
        <w:t xml:space="preserve">          &lt;h2&gt;Activities&lt;/h2&gt;</w:t>
      </w:r>
    </w:p>
    <w:p w14:paraId="0D11FD2E" w14:textId="0AF3F774" w:rsidR="00501C8E" w:rsidRDefault="00501C8E" w:rsidP="00501C8E">
      <w:r>
        <w:t xml:space="preserve">        &lt;/div</w:t>
      </w:r>
      <w:r w:rsidR="003F7B24">
        <w:t>&gt;</w:t>
      </w:r>
    </w:p>
    <w:p w14:paraId="062A7D38" w14:textId="78B224E2" w:rsidR="00501C8E" w:rsidRDefault="00501C8E" w:rsidP="00501C8E">
      <w:r>
        <w:t xml:space="preserve">        &lt;ul&gt;</w:t>
      </w:r>
    </w:p>
    <w:p w14:paraId="653DFBF8" w14:textId="77777777" w:rsidR="00735B83" w:rsidRDefault="00735B83" w:rsidP="00501C8E"/>
    <w:p w14:paraId="09FEA990" w14:textId="15F83B54" w:rsidR="005B5DF2" w:rsidRDefault="00501C8E" w:rsidP="00501C8E">
      <w:r>
        <w:lastRenderedPageBreak/>
        <w:t xml:space="preserve">          &lt;li&gt;Building websites using HTML, CSS, </w:t>
      </w:r>
      <w:proofErr w:type="spellStart"/>
      <w:r>
        <w:t>js</w:t>
      </w:r>
      <w:proofErr w:type="spellEnd"/>
      <w:r>
        <w:t xml:space="preserve">, bootstrap, php, </w:t>
      </w:r>
      <w:proofErr w:type="spellStart"/>
      <w:r>
        <w:t>mysql</w:t>
      </w:r>
      <w:proofErr w:type="spellEnd"/>
      <w:r>
        <w:t>&lt;/li&gt;</w:t>
      </w:r>
    </w:p>
    <w:p w14:paraId="0CD07F5C" w14:textId="77777777" w:rsidR="00501C8E" w:rsidRDefault="00501C8E" w:rsidP="00501C8E">
      <w:r>
        <w:t xml:space="preserve">          &lt;li&gt;Framework that </w:t>
      </w:r>
      <w:proofErr w:type="spellStart"/>
      <w:r>
        <w:t>i</w:t>
      </w:r>
      <w:proofErr w:type="spellEnd"/>
      <w:r>
        <w:t xml:space="preserve"> work on - WordPress, Prestashop, </w:t>
      </w:r>
      <w:proofErr w:type="spellStart"/>
      <w:r>
        <w:t>codeigniter</w:t>
      </w:r>
      <w:proofErr w:type="spellEnd"/>
      <w:r>
        <w:t>, bootstrap&lt;/li&gt;</w:t>
      </w:r>
    </w:p>
    <w:p w14:paraId="35B2A6CB" w14:textId="77777777" w:rsidR="00501C8E" w:rsidRDefault="00501C8E" w:rsidP="00501C8E">
      <w:r>
        <w:t xml:space="preserve">          &lt;li&gt;I've been technician from last three years, best part you can repair your gadgets on your own&lt;/li&gt;</w:t>
      </w:r>
    </w:p>
    <w:p w14:paraId="21B58055" w14:textId="77777777" w:rsidR="00501C8E" w:rsidRDefault="00501C8E" w:rsidP="00501C8E">
      <w:r>
        <w:t xml:space="preserve">          &lt;li&gt;I've worked on creating NAS &amp; SOHO </w:t>
      </w:r>
      <w:proofErr w:type="gramStart"/>
      <w:r>
        <w:t>setup.&lt;</w:t>
      </w:r>
      <w:proofErr w:type="gramEnd"/>
      <w:r>
        <w:t>/li&gt;</w:t>
      </w:r>
    </w:p>
    <w:p w14:paraId="4B08F467" w14:textId="77777777" w:rsidR="00501C8E" w:rsidRDefault="00501C8E" w:rsidP="00501C8E">
      <w:r>
        <w:t xml:space="preserve">        &lt;/ul&gt;</w:t>
      </w:r>
    </w:p>
    <w:p w14:paraId="3194DDBF" w14:textId="77777777" w:rsidR="00501C8E" w:rsidRDefault="00501C8E" w:rsidP="00501C8E">
      <w:r>
        <w:t xml:space="preserve">      &lt;/div&gt;</w:t>
      </w:r>
    </w:p>
    <w:p w14:paraId="370BC96B" w14:textId="77777777" w:rsidR="00501C8E" w:rsidRDefault="00501C8E" w:rsidP="00501C8E">
      <w:r>
        <w:t xml:space="preserve">    &lt;/div&gt;</w:t>
      </w:r>
    </w:p>
    <w:p w14:paraId="5A3AF053" w14:textId="77777777" w:rsidR="00501C8E" w:rsidRDefault="00501C8E" w:rsidP="00501C8E">
      <w:r>
        <w:t xml:space="preserve">  &lt;/body&gt;</w:t>
      </w:r>
    </w:p>
    <w:p w14:paraId="402720D5" w14:textId="44567DBC" w:rsidR="00501C8E" w:rsidRDefault="00501C8E" w:rsidP="00501C8E">
      <w:r>
        <w:t>&lt;/html&gt;</w:t>
      </w:r>
    </w:p>
    <w:p w14:paraId="45225C7B" w14:textId="5242A397" w:rsidR="008340A7" w:rsidRDefault="008340A7" w:rsidP="00501C8E"/>
    <w:p w14:paraId="618AA794" w14:textId="1F4BBCCC" w:rsidR="008340A7" w:rsidRDefault="008340A7" w:rsidP="00501C8E"/>
    <w:p w14:paraId="3796A465" w14:textId="292D78B4" w:rsidR="008340A7" w:rsidRDefault="008340A7" w:rsidP="00501C8E"/>
    <w:p w14:paraId="507C6C34" w14:textId="504FE66C" w:rsidR="008340A7" w:rsidRDefault="008340A7" w:rsidP="00501C8E"/>
    <w:p w14:paraId="2447ADC7" w14:textId="6CE27E63" w:rsidR="008340A7" w:rsidRDefault="008340A7" w:rsidP="00501C8E"/>
    <w:p w14:paraId="481786AA" w14:textId="4995F469" w:rsidR="008340A7" w:rsidRDefault="008340A7" w:rsidP="00501C8E"/>
    <w:p w14:paraId="18CE3305" w14:textId="3987F63F" w:rsidR="008340A7" w:rsidRDefault="008340A7" w:rsidP="00501C8E"/>
    <w:p w14:paraId="2FFEA7E7" w14:textId="577C1AAA" w:rsidR="008340A7" w:rsidRDefault="008340A7" w:rsidP="00501C8E"/>
    <w:p w14:paraId="4F17CC1D" w14:textId="5EFE6500" w:rsidR="008340A7" w:rsidRDefault="008340A7" w:rsidP="00501C8E"/>
    <w:p w14:paraId="6075A37D" w14:textId="1C0DE13B" w:rsidR="008340A7" w:rsidRDefault="008340A7" w:rsidP="00501C8E"/>
    <w:p w14:paraId="5B8660B6" w14:textId="4D38FC82" w:rsidR="008340A7" w:rsidRDefault="008340A7" w:rsidP="00501C8E"/>
    <w:p w14:paraId="1E3BF1A1" w14:textId="7CB15E43" w:rsidR="008340A7" w:rsidRDefault="008340A7" w:rsidP="00501C8E"/>
    <w:p w14:paraId="3B7A3A0F" w14:textId="57181811" w:rsidR="008340A7" w:rsidRDefault="0052113C" w:rsidP="00501C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18F3F" wp14:editId="48E65326">
                <wp:simplePos x="0" y="0"/>
                <wp:positionH relativeFrom="margin">
                  <wp:posOffset>1417320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663D8" w14:textId="5B5D5EC5" w:rsidR="008340A7" w:rsidRPr="00382F4B" w:rsidRDefault="008340A7" w:rsidP="008340A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18F3F" id="Text Box 13" o:spid="_x0000_s1031" type="#_x0000_t202" style="position:absolute;margin-left:111.6pt;margin-top:-.25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yK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7B7663D8" w14:textId="5B5D5EC5" w:rsidR="008340A7" w:rsidRPr="00382F4B" w:rsidRDefault="008340A7" w:rsidP="008340A7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61034" w14:textId="7A2E2396" w:rsidR="008340A7" w:rsidRDefault="008340A7" w:rsidP="00501C8E"/>
    <w:p w14:paraId="504364E5" w14:textId="77777777" w:rsidR="0052113C" w:rsidRDefault="0052113C" w:rsidP="008340A7"/>
    <w:p w14:paraId="1C912B20" w14:textId="526037A4" w:rsidR="008340A7" w:rsidRDefault="008340A7" w:rsidP="008340A7">
      <w:r>
        <w:t>&lt;!doctype html&gt;</w:t>
      </w:r>
    </w:p>
    <w:p w14:paraId="3A02517A" w14:textId="6422749C" w:rsidR="008340A7" w:rsidRDefault="008340A7" w:rsidP="008340A7">
      <w:r>
        <w:t>&lt;html lang="</w:t>
      </w:r>
      <w:proofErr w:type="spellStart"/>
      <w:r>
        <w:t>en</w:t>
      </w:r>
      <w:proofErr w:type="spellEnd"/>
      <w:r>
        <w:t>"&gt;</w:t>
      </w:r>
    </w:p>
    <w:p w14:paraId="05FC9B74" w14:textId="77777777" w:rsidR="008340A7" w:rsidRDefault="008340A7" w:rsidP="008340A7">
      <w:r>
        <w:t>&lt;head&gt;</w:t>
      </w:r>
    </w:p>
    <w:p w14:paraId="40850F22" w14:textId="18E0700C" w:rsidR="008340A7" w:rsidRDefault="008340A7" w:rsidP="008340A7">
      <w:r>
        <w:t xml:space="preserve">    &lt;meta charset="utf-8"&gt;</w:t>
      </w:r>
    </w:p>
    <w:p w14:paraId="4BA270A7" w14:textId="77777777" w:rsidR="008340A7" w:rsidRDefault="008340A7" w:rsidP="008340A7">
      <w:r>
        <w:t xml:space="preserve">    &lt;title&gt;About Me&lt;/title&gt;</w:t>
      </w:r>
    </w:p>
    <w:p w14:paraId="31C8A6B0" w14:textId="77777777" w:rsidR="008340A7" w:rsidRDefault="008340A7" w:rsidP="008340A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="about_style.css"&gt;</w:t>
      </w:r>
    </w:p>
    <w:p w14:paraId="5B666C94" w14:textId="75373AFF" w:rsidR="008340A7" w:rsidRDefault="008340A7" w:rsidP="008340A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="navbar_style.css"&gt;</w:t>
      </w:r>
    </w:p>
    <w:p w14:paraId="22727BED" w14:textId="62DF4325" w:rsidR="008340A7" w:rsidRDefault="008340A7" w:rsidP="008340A7">
      <w:r>
        <w:t>&lt;/head&gt;</w:t>
      </w:r>
    </w:p>
    <w:p w14:paraId="1D08FB8E" w14:textId="77777777" w:rsidR="008340A7" w:rsidRDefault="008340A7" w:rsidP="008340A7">
      <w:r>
        <w:t>&lt;body&gt;</w:t>
      </w:r>
    </w:p>
    <w:p w14:paraId="7CA742DC" w14:textId="77777777" w:rsidR="008340A7" w:rsidRDefault="008340A7" w:rsidP="008340A7">
      <w:r>
        <w:t>&lt;nav&gt;</w:t>
      </w:r>
    </w:p>
    <w:p w14:paraId="37BCEEAE" w14:textId="77777777" w:rsidR="008340A7" w:rsidRDefault="008340A7" w:rsidP="008340A7">
      <w:r>
        <w:t xml:space="preserve">        &lt;ul class="navbar"&gt;</w:t>
      </w:r>
    </w:p>
    <w:p w14:paraId="661D4D52" w14:textId="77777777" w:rsidR="008340A7" w:rsidRDefault="008340A7" w:rsidP="008340A7">
      <w:r>
        <w:t xml:space="preserve">            &lt;li class="nav-item"&gt;&lt;a </w:t>
      </w:r>
      <w:proofErr w:type="spellStart"/>
      <w:r>
        <w:t>href</w:t>
      </w:r>
      <w:proofErr w:type="spellEnd"/>
      <w:r>
        <w:t>="index.html"&gt;Home&lt;/a&gt;&lt;/li&gt;</w:t>
      </w:r>
    </w:p>
    <w:p w14:paraId="0D2C20E7" w14:textId="77777777" w:rsidR="008340A7" w:rsidRDefault="008340A7" w:rsidP="008340A7">
      <w:r>
        <w:t xml:space="preserve">            &lt;li class="nav-item"&gt;&lt;a </w:t>
      </w:r>
      <w:proofErr w:type="spellStart"/>
      <w:r>
        <w:t>href</w:t>
      </w:r>
      <w:proofErr w:type="spellEnd"/>
      <w:r>
        <w:t>="resume.html"&gt;Resume&lt;/a&gt;&lt;/li&gt;</w:t>
      </w:r>
    </w:p>
    <w:p w14:paraId="70F6F6C9" w14:textId="77777777" w:rsidR="008340A7" w:rsidRDefault="008340A7" w:rsidP="008340A7">
      <w:r>
        <w:t xml:space="preserve">            &lt;li class="nav-item"&gt;&lt;a </w:t>
      </w:r>
      <w:proofErr w:type="spellStart"/>
      <w:r>
        <w:t>href</w:t>
      </w:r>
      <w:proofErr w:type="spellEnd"/>
      <w:r>
        <w:t>="about.html"&gt;About Me&lt;/a&gt;&lt;/li&gt;</w:t>
      </w:r>
    </w:p>
    <w:p w14:paraId="4D66780D" w14:textId="77777777" w:rsidR="008340A7" w:rsidRDefault="008340A7" w:rsidP="008340A7">
      <w:r>
        <w:t xml:space="preserve">            &lt;li class="nav-item"&gt;&lt;a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6F186E73" w14:textId="77777777" w:rsidR="008340A7" w:rsidRDefault="008340A7" w:rsidP="008340A7">
      <w:r>
        <w:lastRenderedPageBreak/>
        <w:t xml:space="preserve">        &lt;/ul&gt;</w:t>
      </w:r>
    </w:p>
    <w:p w14:paraId="22310F70" w14:textId="4482889F" w:rsidR="008A5AE0" w:rsidRDefault="008340A7" w:rsidP="008340A7">
      <w:r>
        <w:t xml:space="preserve">    &lt;/nav&gt; </w:t>
      </w:r>
    </w:p>
    <w:p w14:paraId="1E6FE8DD" w14:textId="5EC01706" w:rsidR="000B3902" w:rsidRDefault="008340A7" w:rsidP="008340A7">
      <w:r>
        <w:t xml:space="preserve">    &lt;header class='masthead'&gt;</w:t>
      </w:r>
    </w:p>
    <w:p w14:paraId="0A40242A" w14:textId="77777777" w:rsidR="0052113C" w:rsidRDefault="0052113C" w:rsidP="008340A7"/>
    <w:p w14:paraId="6646CCEB" w14:textId="77777777" w:rsidR="008340A7" w:rsidRDefault="008340A7" w:rsidP="008340A7">
      <w:r>
        <w:t xml:space="preserve">        &lt;p class='masthead-intro'&gt;Hi I'm&lt;/p&gt;</w:t>
      </w:r>
    </w:p>
    <w:p w14:paraId="453038C0" w14:textId="77777777" w:rsidR="008340A7" w:rsidRDefault="008340A7" w:rsidP="008340A7">
      <w:r>
        <w:t xml:space="preserve">        &lt;h1 class='masthead-heading'&gt;AYUSH LOHARIWAL&lt;/h1&gt;</w:t>
      </w:r>
    </w:p>
    <w:p w14:paraId="65FDEE5F" w14:textId="77777777" w:rsidR="008340A7" w:rsidRDefault="008340A7" w:rsidP="008340A7">
      <w:r>
        <w:t xml:space="preserve">    &lt;/header&gt;</w:t>
      </w:r>
    </w:p>
    <w:p w14:paraId="59AE9D6F" w14:textId="77777777" w:rsidR="008340A7" w:rsidRDefault="008340A7" w:rsidP="008340A7">
      <w:r>
        <w:t xml:space="preserve">    &lt;section class="details"&gt;</w:t>
      </w:r>
    </w:p>
    <w:p w14:paraId="1ADA8CE2" w14:textId="77777777" w:rsidR="008340A7" w:rsidRDefault="008340A7" w:rsidP="008340A7">
      <w:r>
        <w:t xml:space="preserve">      &lt;h1&gt;Introduction&lt;/h1&gt;</w:t>
      </w:r>
    </w:p>
    <w:p w14:paraId="4D5B809C" w14:textId="77777777" w:rsidR="008340A7" w:rsidRDefault="008340A7" w:rsidP="008340A7">
      <w:r>
        <w:t xml:space="preserve">      &lt;p&gt;I'm a tech enthusiast. I like </w:t>
      </w:r>
      <w:proofErr w:type="spellStart"/>
      <w:r>
        <w:t>reapiring</w:t>
      </w:r>
      <w:proofErr w:type="spellEnd"/>
      <w:r>
        <w:t xml:space="preserve"> broken </w:t>
      </w:r>
      <w:proofErr w:type="gramStart"/>
      <w:r>
        <w:t>things!.</w:t>
      </w:r>
      <w:proofErr w:type="gramEnd"/>
      <w:r>
        <w:t xml:space="preserve"> I work as web developer. I work on technologies like html, </w:t>
      </w:r>
      <w:proofErr w:type="spellStart"/>
      <w:r>
        <w:t>css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cms</w:t>
      </w:r>
      <w:proofErr w:type="spellEnd"/>
      <w:r>
        <w:t xml:space="preserve"> &amp; frameworks based on php. In my spare time </w:t>
      </w:r>
      <w:proofErr w:type="spellStart"/>
      <w:r>
        <w:t>i</w:t>
      </w:r>
      <w:proofErr w:type="spellEnd"/>
      <w:r>
        <w:t xml:space="preserve"> fix broken computers. I can upgrade your pc to </w:t>
      </w:r>
      <w:proofErr w:type="gramStart"/>
      <w:r>
        <w:t>details.&lt;</w:t>
      </w:r>
      <w:proofErr w:type="gramEnd"/>
      <w:r>
        <w:t>/p&gt;</w:t>
      </w:r>
    </w:p>
    <w:p w14:paraId="4A61B797" w14:textId="77777777" w:rsidR="008340A7" w:rsidRDefault="008340A7" w:rsidP="008340A7">
      <w:r>
        <w:t xml:space="preserve">      &lt;h1&gt;Where I'm </w:t>
      </w:r>
      <w:proofErr w:type="gramStart"/>
      <w:r>
        <w:t>From</w:t>
      </w:r>
      <w:proofErr w:type="gramEnd"/>
      <w:r>
        <w:t>&lt;/h1&gt;</w:t>
      </w:r>
    </w:p>
    <w:p w14:paraId="21CCEA4F" w14:textId="77777777" w:rsidR="008340A7" w:rsidRDefault="008340A7" w:rsidP="008340A7">
      <w:r>
        <w:t xml:space="preserve">      &lt;p&gt;I'm a from a place called </w:t>
      </w:r>
      <w:proofErr w:type="spellStart"/>
      <w:r>
        <w:t>Balrampur</w:t>
      </w:r>
      <w:proofErr w:type="spellEnd"/>
      <w:r>
        <w:t xml:space="preserve">. </w:t>
      </w:r>
      <w:proofErr w:type="spellStart"/>
      <w:r>
        <w:t>Balrampur</w:t>
      </w:r>
      <w:proofErr w:type="spellEnd"/>
      <w:r>
        <w:t xml:space="preserve"> falls in Purulia Dist. I'm from West Bengal state. My native language is </w:t>
      </w:r>
      <w:proofErr w:type="spellStart"/>
      <w:proofErr w:type="gramStart"/>
      <w:r>
        <w:t>hindi</w:t>
      </w:r>
      <w:proofErr w:type="spellEnd"/>
      <w:r>
        <w:t>.&lt;</w:t>
      </w:r>
      <w:proofErr w:type="gramEnd"/>
      <w:r>
        <w:t>/p&gt;</w:t>
      </w:r>
    </w:p>
    <w:p w14:paraId="4D4592FE" w14:textId="77777777" w:rsidR="008340A7" w:rsidRDefault="008340A7" w:rsidP="008340A7">
      <w:r>
        <w:t xml:space="preserve">      &lt;h1&gt;What are your favorite </w:t>
      </w:r>
      <w:proofErr w:type="gramStart"/>
      <w:r>
        <w:t>hobbies?&lt;</w:t>
      </w:r>
      <w:proofErr w:type="gramEnd"/>
      <w:r>
        <w:t>/h1&gt;</w:t>
      </w:r>
    </w:p>
    <w:p w14:paraId="01250041" w14:textId="77777777" w:rsidR="008340A7" w:rsidRDefault="008340A7" w:rsidP="008340A7">
      <w:r>
        <w:t xml:space="preserve">      &lt;p&gt;To learn about new technologies. Right </w:t>
      </w:r>
      <w:proofErr w:type="gramStart"/>
      <w:r>
        <w:t>now</w:t>
      </w:r>
      <w:proofErr w:type="gramEnd"/>
      <w:r>
        <w:t xml:space="preserve"> learning about Search Engine Optimization. </w:t>
      </w:r>
      <w:proofErr w:type="spellStart"/>
      <w:r>
        <w:t>Increse</w:t>
      </w:r>
      <w:proofErr w:type="spellEnd"/>
      <w:r>
        <w:t xml:space="preserve"> </w:t>
      </w:r>
      <w:proofErr w:type="spellStart"/>
      <w:r>
        <w:t>domian</w:t>
      </w:r>
      <w:proofErr w:type="spellEnd"/>
      <w:r>
        <w:t xml:space="preserve"> &amp; page authority </w:t>
      </w:r>
      <w:proofErr w:type="gramStart"/>
      <w:r>
        <w:t>organically.&lt;</w:t>
      </w:r>
      <w:proofErr w:type="gramEnd"/>
      <w:r>
        <w:t>/p&gt;</w:t>
      </w:r>
    </w:p>
    <w:p w14:paraId="03877943" w14:textId="77777777" w:rsidR="008340A7" w:rsidRDefault="008340A7" w:rsidP="008340A7">
      <w:r>
        <w:t xml:space="preserve">      &lt;h1&gt;Where do you </w:t>
      </w:r>
      <w:proofErr w:type="gramStart"/>
      <w:r>
        <w:t>live?&lt;</w:t>
      </w:r>
      <w:proofErr w:type="gramEnd"/>
      <w:r>
        <w:t>/h1&gt;</w:t>
      </w:r>
    </w:p>
    <w:p w14:paraId="7F43A2EE" w14:textId="77777777" w:rsidR="008340A7" w:rsidRDefault="008340A7" w:rsidP="008340A7">
      <w:r>
        <w:t xml:space="preserve">      &lt;p&gt;Currently, </w:t>
      </w:r>
      <w:proofErr w:type="spellStart"/>
      <w:r>
        <w:t>i'm</w:t>
      </w:r>
      <w:proofErr w:type="spellEnd"/>
      <w:r>
        <w:t xml:space="preserve"> living in NMCH. </w:t>
      </w:r>
      <w:proofErr w:type="spellStart"/>
      <w:r>
        <w:t>Its</w:t>
      </w:r>
      <w:proofErr w:type="spellEnd"/>
      <w:r>
        <w:t xml:space="preserve"> a hospital in </w:t>
      </w:r>
      <w:proofErr w:type="spellStart"/>
      <w:r>
        <w:t>jamuhar</w:t>
      </w:r>
      <w:proofErr w:type="spellEnd"/>
      <w:r>
        <w:t xml:space="preserve">. </w:t>
      </w:r>
      <w:proofErr w:type="spellStart"/>
      <w:r>
        <w:t>Jmauhar</w:t>
      </w:r>
      <w:proofErr w:type="spellEnd"/>
      <w:r>
        <w:t xml:space="preserve"> is a place in Sasaram Dist. </w:t>
      </w:r>
      <w:proofErr w:type="gramStart"/>
      <w:r>
        <w:t>Bihar.&lt;</w:t>
      </w:r>
      <w:proofErr w:type="gramEnd"/>
      <w:r>
        <w:t>/p&gt;</w:t>
      </w:r>
    </w:p>
    <w:p w14:paraId="60CE7483" w14:textId="77777777" w:rsidR="008340A7" w:rsidRDefault="008340A7" w:rsidP="008340A7">
      <w:r>
        <w:lastRenderedPageBreak/>
        <w:t xml:space="preserve">      &lt;h1&gt;Why someone contact me!?&lt;/h1&gt;</w:t>
      </w:r>
    </w:p>
    <w:p w14:paraId="6B589D54" w14:textId="77777777" w:rsidR="008340A7" w:rsidRDefault="008340A7" w:rsidP="008340A7">
      <w:r>
        <w:t xml:space="preserve">      &lt;p&gt;You can contact me if you </w:t>
      </w:r>
      <w:proofErr w:type="gramStart"/>
      <w:r>
        <w:t>wants</w:t>
      </w:r>
      <w:proofErr w:type="gramEnd"/>
      <w:r>
        <w:t xml:space="preserve"> to fix broken PC. Or you can contact me if you need a </w:t>
      </w:r>
      <w:proofErr w:type="gramStart"/>
      <w:r>
        <w:t>website.&lt;</w:t>
      </w:r>
      <w:proofErr w:type="gramEnd"/>
      <w:r>
        <w:t>/p&gt;</w:t>
      </w:r>
    </w:p>
    <w:p w14:paraId="41989441" w14:textId="77777777" w:rsidR="008340A7" w:rsidRDefault="008340A7" w:rsidP="008340A7">
      <w:r>
        <w:t xml:space="preserve">      &lt;p&gt;Any IT needs, you can contact&lt;/p&gt;</w:t>
      </w:r>
    </w:p>
    <w:p w14:paraId="157C5B75" w14:textId="77777777" w:rsidR="008340A7" w:rsidRDefault="008340A7" w:rsidP="008340A7">
      <w:r>
        <w:t xml:space="preserve">    &lt;/section&gt;</w:t>
      </w:r>
    </w:p>
    <w:p w14:paraId="5ECD42D0" w14:textId="46453A48" w:rsidR="008340A7" w:rsidRDefault="008340A7" w:rsidP="008340A7"/>
    <w:p w14:paraId="68D9A762" w14:textId="77777777" w:rsidR="000B3902" w:rsidRDefault="000B3902" w:rsidP="008340A7"/>
    <w:p w14:paraId="0388FEF5" w14:textId="77777777" w:rsidR="008340A7" w:rsidRDefault="008340A7" w:rsidP="008340A7">
      <w:r>
        <w:t xml:space="preserve">    &lt;footer id="footer"&gt;</w:t>
      </w:r>
    </w:p>
    <w:p w14:paraId="39A9A4DE" w14:textId="77777777" w:rsidR="008340A7" w:rsidRDefault="008340A7" w:rsidP="008340A7">
      <w:r>
        <w:t xml:space="preserve">        &lt;ul class="social"&gt;</w:t>
      </w:r>
    </w:p>
    <w:p w14:paraId="3C26A467" w14:textId="77777777" w:rsidR="008340A7" w:rsidRDefault="008340A7" w:rsidP="008340A7">
      <w:r>
        <w:t xml:space="preserve">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317DCF65" w14:textId="77777777" w:rsidR="008340A7" w:rsidRDefault="008340A7" w:rsidP="008340A7">
      <w:r>
        <w:t xml:space="preserve">        &lt;/ul&gt;</w:t>
      </w:r>
    </w:p>
    <w:p w14:paraId="428A3693" w14:textId="77777777" w:rsidR="008340A7" w:rsidRDefault="008340A7" w:rsidP="008340A7">
      <w:r>
        <w:t xml:space="preserve">    &lt;/footer&gt;</w:t>
      </w:r>
    </w:p>
    <w:p w14:paraId="35BE2861" w14:textId="00F74288" w:rsidR="008340A7" w:rsidRDefault="008340A7" w:rsidP="008340A7">
      <w:r>
        <w:t>&lt;/body&gt;</w:t>
      </w:r>
    </w:p>
    <w:p w14:paraId="1C59E949" w14:textId="6F196482" w:rsidR="008340A7" w:rsidRDefault="008340A7" w:rsidP="008340A7">
      <w:r>
        <w:t>&lt;/html&gt;</w:t>
      </w:r>
    </w:p>
    <w:p w14:paraId="3C31D0B4" w14:textId="5E205E6F" w:rsidR="007D3A62" w:rsidRDefault="007D3A62" w:rsidP="008340A7"/>
    <w:p w14:paraId="1AD3A863" w14:textId="44EF8C32" w:rsidR="007D3A62" w:rsidRDefault="007D3A62" w:rsidP="008340A7"/>
    <w:p w14:paraId="34E236C7" w14:textId="655C3740" w:rsidR="007D3A62" w:rsidRDefault="007D3A62" w:rsidP="008340A7"/>
    <w:p w14:paraId="1DC06C9E" w14:textId="7A139F1E" w:rsidR="007D3A62" w:rsidRDefault="007D3A62" w:rsidP="008340A7"/>
    <w:p w14:paraId="5DCC4B2A" w14:textId="016C8179" w:rsidR="007D3A62" w:rsidRDefault="007D3A62" w:rsidP="008340A7"/>
    <w:p w14:paraId="3AAFB20F" w14:textId="014EBEA6" w:rsidR="007D3A62" w:rsidRDefault="007D3A62" w:rsidP="008340A7"/>
    <w:p w14:paraId="44F49309" w14:textId="75B9AAF7" w:rsidR="007D3A62" w:rsidRDefault="007D3A62" w:rsidP="008340A7"/>
    <w:p w14:paraId="6EE0C435" w14:textId="3FD41679" w:rsidR="007D3A62" w:rsidRDefault="007D3A62" w:rsidP="008340A7"/>
    <w:p w14:paraId="466EE51E" w14:textId="27587C7A" w:rsidR="007D3A62" w:rsidRDefault="007D3A62" w:rsidP="008340A7"/>
    <w:p w14:paraId="08AC203A" w14:textId="4E5D049F" w:rsidR="007D3A62" w:rsidRDefault="007D3A62" w:rsidP="008340A7"/>
    <w:p w14:paraId="61872066" w14:textId="17F2E4B0" w:rsidR="007D3A62" w:rsidRDefault="007D3A62" w:rsidP="008340A7"/>
    <w:p w14:paraId="5C3C0289" w14:textId="053A305E" w:rsidR="007D3A62" w:rsidRDefault="007D3A62" w:rsidP="008340A7"/>
    <w:p w14:paraId="245E3D86" w14:textId="4E6AFA12" w:rsidR="007D3A62" w:rsidRDefault="007D3A62" w:rsidP="008340A7"/>
    <w:p w14:paraId="79086DCF" w14:textId="2BFCE12C" w:rsidR="007D3A62" w:rsidRDefault="007D3A62" w:rsidP="008340A7"/>
    <w:p w14:paraId="1F571F64" w14:textId="77777777" w:rsidR="001A76B1" w:rsidRDefault="001A76B1" w:rsidP="008340A7"/>
    <w:p w14:paraId="171C7983" w14:textId="3B3B1B13" w:rsidR="007D3A62" w:rsidRDefault="007D69CD" w:rsidP="008340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9E1C8" wp14:editId="612DFB03">
                <wp:simplePos x="0" y="0"/>
                <wp:positionH relativeFrom="margin">
                  <wp:posOffset>1264920</wp:posOffset>
                </wp:positionH>
                <wp:positionV relativeFrom="paragraph">
                  <wp:posOffset>23495</wp:posOffset>
                </wp:positionV>
                <wp:extent cx="1828800" cy="1828800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26789" w14:textId="5E2E2C2B" w:rsidR="007D3A62" w:rsidRPr="00382F4B" w:rsidRDefault="007D3A62" w:rsidP="007D3A6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9E1C8" id="Text Box 15" o:spid="_x0000_s1032" type="#_x0000_t202" style="position:absolute;margin-left:99.6pt;margin-top:1.8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Wo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vR3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8A26789" w14:textId="5E2E2C2B" w:rsidR="007D3A62" w:rsidRPr="00382F4B" w:rsidRDefault="007D3A62" w:rsidP="007D3A62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51BAB" w14:textId="42A191AA" w:rsidR="007D69CD" w:rsidRDefault="007D69CD" w:rsidP="001F6AB0"/>
    <w:p w14:paraId="0FCA2AE3" w14:textId="77777777" w:rsidR="008237F4" w:rsidRDefault="008237F4" w:rsidP="001F6AB0"/>
    <w:p w14:paraId="106610B9" w14:textId="469CFE07" w:rsidR="001F6AB0" w:rsidRDefault="001F6AB0" w:rsidP="001F6AB0">
      <w:r>
        <w:t>&lt;!DOCTYPE html&gt;</w:t>
      </w:r>
    </w:p>
    <w:p w14:paraId="369C5243" w14:textId="77777777" w:rsidR="001F6AB0" w:rsidRDefault="001F6AB0" w:rsidP="001F6AB0">
      <w:r>
        <w:t>&lt;html&gt;</w:t>
      </w:r>
    </w:p>
    <w:p w14:paraId="260CB201" w14:textId="77777777" w:rsidR="001F6AB0" w:rsidRDefault="001F6AB0" w:rsidP="001F6AB0">
      <w:r>
        <w:t>&lt;head&gt;</w:t>
      </w:r>
    </w:p>
    <w:p w14:paraId="501585C9" w14:textId="77777777" w:rsidR="001F6AB0" w:rsidRDefault="001F6AB0" w:rsidP="001F6AB0">
      <w:r>
        <w:tab/>
        <w:t>&lt;title&gt;Contact Me&lt;/title&gt;</w:t>
      </w:r>
    </w:p>
    <w:p w14:paraId="64BA5D6A" w14:textId="77777777" w:rsidR="001F6AB0" w:rsidRDefault="001F6AB0" w:rsidP="001F6AB0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="contact_style.css"&gt;</w:t>
      </w:r>
    </w:p>
    <w:p w14:paraId="5C9E8CD7" w14:textId="77777777" w:rsidR="001F6AB0" w:rsidRDefault="001F6AB0" w:rsidP="001F6AB0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="navbar_style.css"&gt;</w:t>
      </w:r>
    </w:p>
    <w:p w14:paraId="498DEC12" w14:textId="77777777" w:rsidR="001F6AB0" w:rsidRDefault="001F6AB0" w:rsidP="001F6AB0">
      <w:r>
        <w:tab/>
        <w:t xml:space="preserve">&lt;link href="https://fonts.googleapis.com/css?family=Quicksand&amp;display=swap" </w:t>
      </w:r>
      <w:proofErr w:type="spellStart"/>
      <w:r>
        <w:t>rel</w:t>
      </w:r>
      <w:proofErr w:type="spellEnd"/>
      <w:r>
        <w:t>="stylesheet"&gt;</w:t>
      </w:r>
    </w:p>
    <w:p w14:paraId="64A651D1" w14:textId="77777777" w:rsidR="001F6AB0" w:rsidRDefault="001F6AB0" w:rsidP="001F6AB0">
      <w:r>
        <w:lastRenderedPageBreak/>
        <w:tab/>
        <w:t>&lt;meta name="viewport" content="width=device-</w:t>
      </w:r>
      <w:proofErr w:type="gramStart"/>
      <w:r>
        <w:t>width,initial</w:t>
      </w:r>
      <w:proofErr w:type="gramEnd"/>
      <w:r>
        <w:t>-scale=1.0,minimum-scale=1.0,maximum-scale=1.0"&gt;</w:t>
      </w:r>
    </w:p>
    <w:p w14:paraId="5B9DB29D" w14:textId="77777777" w:rsidR="001F6AB0" w:rsidRDefault="001F6AB0" w:rsidP="001F6AB0">
      <w:r>
        <w:t>&lt;/head&gt;</w:t>
      </w:r>
    </w:p>
    <w:p w14:paraId="4BDA1C42" w14:textId="77777777" w:rsidR="001F6AB0" w:rsidRDefault="001F6AB0" w:rsidP="001F6AB0">
      <w:r>
        <w:t>&lt;body&gt;</w:t>
      </w:r>
    </w:p>
    <w:p w14:paraId="097AE70C" w14:textId="77777777" w:rsidR="001F6AB0" w:rsidRDefault="001F6AB0" w:rsidP="001F6AB0">
      <w:r>
        <w:tab/>
        <w:t>&lt;nav&gt;</w:t>
      </w:r>
    </w:p>
    <w:p w14:paraId="4AFE6D62" w14:textId="77777777" w:rsidR="001F6AB0" w:rsidRDefault="001F6AB0" w:rsidP="001F6AB0">
      <w:r>
        <w:t xml:space="preserve">        &lt;ul class="navbar"&gt;</w:t>
      </w:r>
    </w:p>
    <w:p w14:paraId="1DB72105" w14:textId="77777777" w:rsidR="001F6AB0" w:rsidRDefault="001F6AB0" w:rsidP="001F6AB0">
      <w:r>
        <w:t xml:space="preserve">            &lt;li class="nav-item"&gt;&lt;a </w:t>
      </w:r>
      <w:proofErr w:type="spellStart"/>
      <w:r>
        <w:t>href</w:t>
      </w:r>
      <w:proofErr w:type="spellEnd"/>
      <w:r>
        <w:t>="index.html"&gt;Home&lt;/a&gt;&lt;/li&gt;</w:t>
      </w:r>
    </w:p>
    <w:p w14:paraId="157A7D2F" w14:textId="77777777" w:rsidR="001F6AB0" w:rsidRDefault="001F6AB0" w:rsidP="001F6AB0">
      <w:r>
        <w:t xml:space="preserve">            &lt;li class="nav-item"&gt;&lt;a </w:t>
      </w:r>
      <w:proofErr w:type="spellStart"/>
      <w:r>
        <w:t>href</w:t>
      </w:r>
      <w:proofErr w:type="spellEnd"/>
      <w:r>
        <w:t>="resume.html"&gt;Resume&lt;/a&gt;&lt;/li&gt;</w:t>
      </w:r>
    </w:p>
    <w:p w14:paraId="172128AD" w14:textId="77777777" w:rsidR="001F6AB0" w:rsidRDefault="001F6AB0" w:rsidP="001F6AB0">
      <w:r>
        <w:t xml:space="preserve">            &lt;li class="nav-item"&gt;&lt;a </w:t>
      </w:r>
      <w:proofErr w:type="spellStart"/>
      <w:r>
        <w:t>href</w:t>
      </w:r>
      <w:proofErr w:type="spellEnd"/>
      <w:r>
        <w:t>="about.html"&gt;About Me&lt;/a&gt;&lt;/li&gt;</w:t>
      </w:r>
    </w:p>
    <w:p w14:paraId="6E223BF4" w14:textId="77777777" w:rsidR="001F6AB0" w:rsidRDefault="001F6AB0" w:rsidP="001F6AB0">
      <w:r>
        <w:t xml:space="preserve">            &lt;li class="nav-item"&gt;&lt;a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6FF66300" w14:textId="59DBFFDC" w:rsidR="007D69CD" w:rsidRDefault="001F6AB0" w:rsidP="001F6AB0">
      <w:r>
        <w:t xml:space="preserve">        &lt;/ul&gt;</w:t>
      </w:r>
    </w:p>
    <w:p w14:paraId="1768DC66" w14:textId="77777777" w:rsidR="001F6AB0" w:rsidRDefault="001F6AB0" w:rsidP="001F6AB0">
      <w:r>
        <w:t xml:space="preserve">    &lt;/nav&gt;</w:t>
      </w:r>
    </w:p>
    <w:p w14:paraId="2CDBF259" w14:textId="77777777" w:rsidR="001F6AB0" w:rsidRDefault="001F6AB0" w:rsidP="001F6AB0">
      <w:r>
        <w:tab/>
        <w:t>&lt;div class="container"&gt;</w:t>
      </w:r>
    </w:p>
    <w:p w14:paraId="0CED0A24" w14:textId="77777777" w:rsidR="001F6AB0" w:rsidRDefault="001F6AB0" w:rsidP="001F6AB0">
      <w:r>
        <w:tab/>
      </w:r>
      <w:r>
        <w:tab/>
        <w:t>&lt;div class="contact-box"&gt;</w:t>
      </w:r>
    </w:p>
    <w:p w14:paraId="7CAAB754" w14:textId="77777777" w:rsidR="001F6AB0" w:rsidRDefault="001F6AB0" w:rsidP="001F6AB0">
      <w:r>
        <w:tab/>
      </w:r>
      <w:r>
        <w:tab/>
      </w:r>
      <w:r>
        <w:tab/>
        <w:t>&lt;div class="left"&gt;&lt;/div&gt;</w:t>
      </w:r>
    </w:p>
    <w:p w14:paraId="3C4810D2" w14:textId="77777777" w:rsidR="001F6AB0" w:rsidRDefault="001F6AB0" w:rsidP="001F6AB0">
      <w:r>
        <w:tab/>
      </w:r>
      <w:r>
        <w:tab/>
      </w:r>
      <w:r>
        <w:tab/>
        <w:t>&lt;div class="right"&gt;</w:t>
      </w:r>
    </w:p>
    <w:p w14:paraId="33BA1325" w14:textId="77777777" w:rsidR="001F6AB0" w:rsidRDefault="001F6AB0" w:rsidP="001F6AB0">
      <w:r>
        <w:tab/>
      </w:r>
      <w:r>
        <w:tab/>
      </w:r>
      <w:r>
        <w:tab/>
      </w:r>
      <w:r>
        <w:tab/>
        <w:t>&lt;h2&gt;Contact Me&lt;/h2&gt;</w:t>
      </w:r>
    </w:p>
    <w:p w14:paraId="047D3787" w14:textId="77777777" w:rsidR="001F6AB0" w:rsidRDefault="001F6AB0" w:rsidP="001F6AB0">
      <w:r>
        <w:tab/>
      </w:r>
      <w:r>
        <w:tab/>
      </w:r>
      <w:r>
        <w:tab/>
      </w:r>
      <w:r>
        <w:tab/>
        <w:t>&lt;input type="text" class="field" placeholder="Your Name"&gt;</w:t>
      </w:r>
    </w:p>
    <w:p w14:paraId="52C7FBA7" w14:textId="77777777" w:rsidR="001F6AB0" w:rsidRDefault="001F6AB0" w:rsidP="001F6AB0">
      <w:r>
        <w:tab/>
      </w:r>
      <w:r>
        <w:tab/>
      </w:r>
      <w:r>
        <w:tab/>
      </w:r>
      <w:r>
        <w:tab/>
        <w:t>&lt;input type="text" class="field" placeholder="Your Email"&gt;</w:t>
      </w:r>
    </w:p>
    <w:p w14:paraId="5D0E05B1" w14:textId="77777777" w:rsidR="001F6AB0" w:rsidRDefault="001F6AB0" w:rsidP="001F6AB0">
      <w:r>
        <w:lastRenderedPageBreak/>
        <w:tab/>
      </w:r>
      <w:r>
        <w:tab/>
      </w:r>
      <w:r>
        <w:tab/>
      </w:r>
      <w:r>
        <w:tab/>
        <w:t>&lt;input type="text" class="field" placeholder="Phone"&gt;</w:t>
      </w:r>
    </w:p>
    <w:p w14:paraId="7DFD30D6" w14:textId="77777777" w:rsidR="001F6AB0" w:rsidRDefault="001F6AB0" w:rsidP="001F6AB0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placeholder="Message" class="field"&gt;&lt;/</w:t>
      </w:r>
      <w:proofErr w:type="spellStart"/>
      <w:r>
        <w:t>textarea</w:t>
      </w:r>
      <w:proofErr w:type="spellEnd"/>
      <w:r>
        <w:t>&gt;</w:t>
      </w:r>
    </w:p>
    <w:p w14:paraId="75478444" w14:textId="77777777" w:rsidR="001F6AB0" w:rsidRDefault="001F6AB0" w:rsidP="001F6AB0">
      <w:r>
        <w:tab/>
      </w:r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>"&gt;Send&lt;/button&gt;</w:t>
      </w:r>
    </w:p>
    <w:p w14:paraId="53AA0EBA" w14:textId="77777777" w:rsidR="001F6AB0" w:rsidRDefault="001F6AB0" w:rsidP="001F6AB0">
      <w:r>
        <w:tab/>
      </w:r>
      <w:r>
        <w:tab/>
      </w:r>
      <w:r>
        <w:tab/>
        <w:t>&lt;/div&gt;</w:t>
      </w:r>
    </w:p>
    <w:p w14:paraId="3E03D04F" w14:textId="77777777" w:rsidR="001F6AB0" w:rsidRDefault="001F6AB0" w:rsidP="001F6AB0">
      <w:r>
        <w:tab/>
      </w:r>
      <w:r>
        <w:tab/>
        <w:t>&lt;/div&gt;</w:t>
      </w:r>
    </w:p>
    <w:p w14:paraId="335B3F44" w14:textId="77777777" w:rsidR="001F6AB0" w:rsidRDefault="001F6AB0" w:rsidP="001F6AB0">
      <w:r>
        <w:tab/>
        <w:t>&lt;/div&gt;</w:t>
      </w:r>
    </w:p>
    <w:p w14:paraId="4E96E201" w14:textId="77777777" w:rsidR="001F6AB0" w:rsidRDefault="001F6AB0" w:rsidP="001F6AB0">
      <w:r>
        <w:t>&lt;/body&gt;</w:t>
      </w:r>
    </w:p>
    <w:p w14:paraId="382FB0E7" w14:textId="07213906" w:rsidR="00525116" w:rsidRDefault="001F6AB0" w:rsidP="001F6AB0">
      <w:r>
        <w:t>&lt;/html&gt;</w:t>
      </w:r>
    </w:p>
    <w:p w14:paraId="7CC17E30" w14:textId="77777777" w:rsidR="00B85585" w:rsidRDefault="00525116" w:rsidP="00B85585">
      <w:pPr>
        <w:spacing w:after="0"/>
      </w:pPr>
      <w:r>
        <w:br w:type="page"/>
      </w:r>
    </w:p>
    <w:p w14:paraId="70396D27" w14:textId="66200FD5" w:rsidR="00B85585" w:rsidRDefault="00B85585" w:rsidP="00B85585">
      <w:pPr>
        <w:spacing w:after="0"/>
      </w:pPr>
    </w:p>
    <w:p w14:paraId="12931B43" w14:textId="51DD1DA9" w:rsidR="00B85585" w:rsidRDefault="00B85585" w:rsidP="00B85585">
      <w:pPr>
        <w:spacing w:after="0"/>
      </w:pPr>
    </w:p>
    <w:p w14:paraId="28E61459" w14:textId="1A6CD671" w:rsidR="00B85585" w:rsidRDefault="00B85585" w:rsidP="00B85585">
      <w:pPr>
        <w:spacing w:after="0"/>
      </w:pPr>
    </w:p>
    <w:p w14:paraId="3A128553" w14:textId="0AC6BCA1" w:rsidR="00B85585" w:rsidRDefault="00B85585" w:rsidP="00B85585">
      <w:pPr>
        <w:spacing w:after="0"/>
      </w:pPr>
    </w:p>
    <w:p w14:paraId="31EB8B5B" w14:textId="378D821D" w:rsidR="00B85585" w:rsidRDefault="00B85585" w:rsidP="00B85585">
      <w:pPr>
        <w:spacing w:after="0"/>
      </w:pPr>
    </w:p>
    <w:p w14:paraId="2B83DDBC" w14:textId="5DD0372C" w:rsidR="00B85585" w:rsidRDefault="00B85585" w:rsidP="00B85585">
      <w:pPr>
        <w:spacing w:after="0"/>
      </w:pPr>
    </w:p>
    <w:p w14:paraId="729DFC4A" w14:textId="4FD2D479" w:rsidR="00B85585" w:rsidRDefault="00B85585" w:rsidP="00B85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846C8" wp14:editId="7CBF9DF3">
                <wp:simplePos x="0" y="0"/>
                <wp:positionH relativeFrom="margin">
                  <wp:posOffset>506095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4D39CE" w14:textId="290BDC4A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  <w:p w14:paraId="49847AF1" w14:textId="77777777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(Cascading</w:t>
                            </w:r>
                          </w:p>
                          <w:p w14:paraId="6692195C" w14:textId="77777777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Style</w:t>
                            </w:r>
                          </w:p>
                          <w:p w14:paraId="188E1A9C" w14:textId="45E5F645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Sheets)</w:t>
                            </w:r>
                          </w:p>
                          <w:p w14:paraId="1E9F8314" w14:textId="77777777" w:rsid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746247" w14:textId="7D396E11" w:rsidR="00525116" w:rsidRPr="00525116" w:rsidRDefault="00525116" w:rsidP="00525116">
                            <w:pPr>
                              <w:spacing w:after="0"/>
                              <w:jc w:val="center"/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F6FC6" w:themeColor="accent1"/>
                                <w:sz w:val="72"/>
                                <w:szCs w:val="7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of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46C8" id="Text Box 17" o:spid="_x0000_s1033" type="#_x0000_t202" style="position:absolute;margin-left:39.85pt;margin-top:.7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AIgIAAFA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1D4D39CE" w14:textId="290BDC4A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  <w:p w14:paraId="49847AF1" w14:textId="77777777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Cascading</w:t>
                      </w:r>
                    </w:p>
                    <w:p w14:paraId="6692195C" w14:textId="77777777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Style</w:t>
                      </w:r>
                    </w:p>
                    <w:p w14:paraId="188E1A9C" w14:textId="45E5F645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Sheets</w:t>
                      </w: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E9F8314" w14:textId="77777777" w:rsid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746247" w14:textId="7D396E11" w:rsidR="00525116" w:rsidRPr="00525116" w:rsidRDefault="00525116" w:rsidP="00525116">
                      <w:pPr>
                        <w:spacing w:after="0"/>
                        <w:jc w:val="center"/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  <w:r>
                        <w:rPr>
                          <w:color w:val="0F6FC6" w:themeColor="accent1"/>
                          <w:sz w:val="72"/>
                          <w:szCs w:val="7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D05E2" w14:textId="77777777" w:rsidR="00B85585" w:rsidRDefault="00B85585" w:rsidP="00B85585">
      <w:pPr>
        <w:spacing w:after="0"/>
      </w:pPr>
    </w:p>
    <w:p w14:paraId="6B2EF7DE" w14:textId="6050EEEB" w:rsidR="00B85585" w:rsidRDefault="00B85585" w:rsidP="00B85585">
      <w:pPr>
        <w:spacing w:after="0"/>
      </w:pPr>
    </w:p>
    <w:p w14:paraId="73949F4A" w14:textId="77777777" w:rsidR="00B85585" w:rsidRDefault="00B85585" w:rsidP="00B85585">
      <w:pPr>
        <w:spacing w:after="0"/>
      </w:pPr>
    </w:p>
    <w:p w14:paraId="20D569BD" w14:textId="77777777" w:rsidR="00B85585" w:rsidRDefault="00B85585" w:rsidP="00B85585">
      <w:pPr>
        <w:spacing w:after="0"/>
      </w:pPr>
    </w:p>
    <w:p w14:paraId="3EAF3B57" w14:textId="77777777" w:rsidR="00B85585" w:rsidRDefault="00B85585" w:rsidP="00B85585">
      <w:pPr>
        <w:spacing w:after="0"/>
      </w:pPr>
    </w:p>
    <w:p w14:paraId="684CFAB6" w14:textId="29592496" w:rsidR="00B85585" w:rsidRDefault="00B85585" w:rsidP="00B85585">
      <w:pPr>
        <w:spacing w:after="0"/>
      </w:pPr>
    </w:p>
    <w:p w14:paraId="2EB41AE8" w14:textId="77777777" w:rsidR="00B85585" w:rsidRDefault="00B85585" w:rsidP="00B85585">
      <w:pPr>
        <w:spacing w:after="0"/>
      </w:pPr>
    </w:p>
    <w:p w14:paraId="1402173B" w14:textId="1B5F2035" w:rsidR="00B85585" w:rsidRDefault="00B85585" w:rsidP="00B85585">
      <w:pPr>
        <w:spacing w:after="0"/>
      </w:pPr>
    </w:p>
    <w:p w14:paraId="11204AA9" w14:textId="77777777" w:rsidR="00B85585" w:rsidRDefault="00B85585" w:rsidP="00B85585">
      <w:pPr>
        <w:spacing w:after="0"/>
      </w:pPr>
    </w:p>
    <w:p w14:paraId="1D03B77F" w14:textId="77777777" w:rsidR="00B85585" w:rsidRDefault="00B85585" w:rsidP="00B85585">
      <w:pPr>
        <w:spacing w:after="0"/>
      </w:pPr>
    </w:p>
    <w:p w14:paraId="3AA0F4A3" w14:textId="77777777" w:rsidR="00B85585" w:rsidRDefault="00B85585" w:rsidP="00B85585">
      <w:pPr>
        <w:spacing w:after="0"/>
      </w:pPr>
    </w:p>
    <w:p w14:paraId="6A33F7E9" w14:textId="42CD9E4E" w:rsidR="00B85585" w:rsidRDefault="00B85585" w:rsidP="00B85585">
      <w:pPr>
        <w:spacing w:after="0"/>
      </w:pPr>
    </w:p>
    <w:p w14:paraId="1CAAFEDC" w14:textId="77777777" w:rsidR="00B85585" w:rsidRDefault="00B85585" w:rsidP="00B85585">
      <w:pPr>
        <w:spacing w:after="0"/>
      </w:pPr>
    </w:p>
    <w:p w14:paraId="03A8EA0F" w14:textId="77777777" w:rsidR="00B85585" w:rsidRDefault="00B85585" w:rsidP="00B85585">
      <w:pPr>
        <w:spacing w:after="0"/>
      </w:pPr>
    </w:p>
    <w:p w14:paraId="5178FEF1" w14:textId="77777777" w:rsidR="00B85585" w:rsidRDefault="00B85585" w:rsidP="00B85585">
      <w:pPr>
        <w:spacing w:after="0"/>
      </w:pPr>
    </w:p>
    <w:p w14:paraId="0FB8BB20" w14:textId="77777777" w:rsidR="00B85585" w:rsidRDefault="00B85585" w:rsidP="00B85585">
      <w:pPr>
        <w:spacing w:after="0"/>
      </w:pPr>
    </w:p>
    <w:p w14:paraId="48C44897" w14:textId="1FB333F6" w:rsidR="00B85585" w:rsidRDefault="00B85585" w:rsidP="00B85585">
      <w:pPr>
        <w:spacing w:after="0"/>
      </w:pPr>
    </w:p>
    <w:p w14:paraId="7FBBA934" w14:textId="77777777" w:rsidR="00B85585" w:rsidRDefault="00B85585" w:rsidP="00B85585">
      <w:pPr>
        <w:spacing w:after="0"/>
      </w:pPr>
    </w:p>
    <w:p w14:paraId="718720F3" w14:textId="77777777" w:rsidR="00B85585" w:rsidRDefault="00B85585" w:rsidP="00B85585">
      <w:pPr>
        <w:spacing w:after="0"/>
      </w:pPr>
    </w:p>
    <w:p w14:paraId="133FB3C8" w14:textId="77777777" w:rsidR="00B85585" w:rsidRDefault="00B85585" w:rsidP="00B85585">
      <w:pPr>
        <w:spacing w:after="0"/>
      </w:pPr>
    </w:p>
    <w:p w14:paraId="01DFFE89" w14:textId="77777777" w:rsidR="00B85585" w:rsidRDefault="00B85585" w:rsidP="00B85585">
      <w:pPr>
        <w:spacing w:after="0"/>
      </w:pPr>
    </w:p>
    <w:p w14:paraId="3C2A1843" w14:textId="77777777" w:rsidR="00B85585" w:rsidRDefault="00B85585" w:rsidP="00B85585">
      <w:pPr>
        <w:spacing w:after="0"/>
      </w:pPr>
    </w:p>
    <w:p w14:paraId="119C3F64" w14:textId="77777777" w:rsidR="00B85585" w:rsidRDefault="00B85585" w:rsidP="00B85585">
      <w:pPr>
        <w:spacing w:after="0"/>
      </w:pPr>
    </w:p>
    <w:p w14:paraId="402831B7" w14:textId="543595FB" w:rsidR="00B85585" w:rsidRDefault="00B85585" w:rsidP="00B85585">
      <w:pPr>
        <w:spacing w:after="0"/>
      </w:pPr>
    </w:p>
    <w:p w14:paraId="0C08576A" w14:textId="770C49F9" w:rsidR="00B85585" w:rsidRDefault="00B85585" w:rsidP="00B85585">
      <w:pPr>
        <w:spacing w:after="0"/>
      </w:pPr>
    </w:p>
    <w:p w14:paraId="2D7ECF5E" w14:textId="301A88E9" w:rsidR="00B85585" w:rsidRDefault="00B85585" w:rsidP="00B85585">
      <w:pPr>
        <w:spacing w:after="0"/>
      </w:pPr>
    </w:p>
    <w:p w14:paraId="0503219F" w14:textId="77777777" w:rsidR="00B85585" w:rsidRDefault="00B85585">
      <w:pPr>
        <w:spacing w:after="0"/>
      </w:pPr>
      <w:r>
        <w:br w:type="page"/>
      </w:r>
    </w:p>
    <w:p w14:paraId="3927349F" w14:textId="77777777" w:rsidR="00B85585" w:rsidRDefault="00B85585" w:rsidP="00B85585">
      <w:pPr>
        <w:spacing w:after="0"/>
      </w:pPr>
    </w:p>
    <w:p w14:paraId="38B8EB5B" w14:textId="53116524" w:rsidR="00B85585" w:rsidRDefault="00135BBA" w:rsidP="00B85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840F2" wp14:editId="5D6204BF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029B5" w14:textId="76B1220A" w:rsidR="00135BBA" w:rsidRPr="00382F4B" w:rsidRDefault="00135BBA" w:rsidP="00135BBA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navbar_style.css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40F2" id="Text Box 19" o:spid="_x0000_s1034" type="#_x0000_t202" style="position:absolute;margin-left:0;margin-top:1.6pt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3Q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/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31C029B5" w14:textId="76B1220A" w:rsidR="00135BBA" w:rsidRPr="00382F4B" w:rsidRDefault="00135BBA" w:rsidP="00135BBA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navbar_style.css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BB913" w14:textId="77777777" w:rsidR="00B85585" w:rsidRDefault="00B85585" w:rsidP="00B85585">
      <w:pPr>
        <w:spacing w:after="0"/>
      </w:pPr>
    </w:p>
    <w:p w14:paraId="18A4A398" w14:textId="77777777" w:rsidR="00B85585" w:rsidRDefault="00B85585" w:rsidP="00B85585">
      <w:pPr>
        <w:spacing w:after="0"/>
      </w:pPr>
    </w:p>
    <w:p w14:paraId="220724F3" w14:textId="662E06B0" w:rsidR="007D3A62" w:rsidRDefault="007D3A62" w:rsidP="00B85585">
      <w:pPr>
        <w:spacing w:after="0"/>
      </w:pPr>
    </w:p>
    <w:p w14:paraId="0EC37AE3" w14:textId="6840FAB5" w:rsidR="00B85585" w:rsidRDefault="00B85585" w:rsidP="00B85585">
      <w:pPr>
        <w:spacing w:after="0"/>
      </w:pPr>
    </w:p>
    <w:p w14:paraId="4B7794C1" w14:textId="145CF818" w:rsidR="00B85585" w:rsidRDefault="00B85585" w:rsidP="00B85585">
      <w:pPr>
        <w:spacing w:after="0"/>
      </w:pPr>
    </w:p>
    <w:p w14:paraId="6F5A2339" w14:textId="77777777" w:rsidR="00135BBA" w:rsidRDefault="00135BBA" w:rsidP="00135BBA">
      <w:pPr>
        <w:spacing w:after="0"/>
      </w:pPr>
      <w:proofErr w:type="gramStart"/>
      <w:r>
        <w:t>body{</w:t>
      </w:r>
      <w:proofErr w:type="gramEnd"/>
    </w:p>
    <w:p w14:paraId="700621C3" w14:textId="77777777" w:rsidR="00135BBA" w:rsidRDefault="00135BBA" w:rsidP="00135BBA">
      <w:pPr>
        <w:spacing w:after="0"/>
      </w:pPr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364A30F3" w14:textId="77777777" w:rsidR="00135BBA" w:rsidRDefault="00135BBA" w:rsidP="00135BBA">
      <w:pPr>
        <w:spacing w:after="0"/>
      </w:pPr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57449E89" w14:textId="77777777" w:rsidR="00135BBA" w:rsidRDefault="00135BBA" w:rsidP="00135BBA">
      <w:pPr>
        <w:spacing w:after="0"/>
      </w:pPr>
      <w:r>
        <w:t xml:space="preserve">    font-family: 'Segoe UI', Tahoma, Geneva, Verdana, sans-</w:t>
      </w:r>
      <w:proofErr w:type="gramStart"/>
      <w:r>
        <w:t>serif !important</w:t>
      </w:r>
      <w:proofErr w:type="gramEnd"/>
      <w:r>
        <w:t>;</w:t>
      </w:r>
    </w:p>
    <w:p w14:paraId="7E82D9D0" w14:textId="77777777" w:rsidR="00135BBA" w:rsidRDefault="00135BBA" w:rsidP="00135BBA">
      <w:pPr>
        <w:spacing w:after="0"/>
      </w:pPr>
      <w:r>
        <w:t>}</w:t>
      </w:r>
    </w:p>
    <w:p w14:paraId="7CEAFDEA" w14:textId="77777777" w:rsidR="00135BBA" w:rsidRDefault="00135BBA" w:rsidP="00135BBA">
      <w:pPr>
        <w:spacing w:after="0"/>
      </w:pPr>
    </w:p>
    <w:p w14:paraId="5E1BF5DD" w14:textId="77777777" w:rsidR="00135BBA" w:rsidRDefault="00135BBA" w:rsidP="00135BBA">
      <w:pPr>
        <w:spacing w:after="0"/>
      </w:pPr>
      <w:proofErr w:type="gramStart"/>
      <w:r>
        <w:t>nav{</w:t>
      </w:r>
      <w:proofErr w:type="gramEnd"/>
    </w:p>
    <w:p w14:paraId="71B402DD" w14:textId="77777777" w:rsidR="00135BBA" w:rsidRDefault="00135BBA" w:rsidP="00135BBA">
      <w:pPr>
        <w:spacing w:after="0"/>
      </w:pPr>
      <w:r>
        <w:t xml:space="preserve">    </w:t>
      </w:r>
      <w:proofErr w:type="spellStart"/>
      <w:r>
        <w:t>background-</w:t>
      </w:r>
      <w:proofErr w:type="gramStart"/>
      <w:r>
        <w:t>color:cadetblue</w:t>
      </w:r>
      <w:proofErr w:type="spellEnd"/>
      <w:proofErr w:type="gramEnd"/>
      <w:r>
        <w:t xml:space="preserve"> !important;</w:t>
      </w:r>
    </w:p>
    <w:p w14:paraId="21DEC17D" w14:textId="77777777" w:rsidR="00135BBA" w:rsidRDefault="00135BBA" w:rsidP="00135BBA">
      <w:pPr>
        <w:spacing w:after="0"/>
      </w:pPr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14:paraId="79B18CC8" w14:textId="77777777" w:rsidR="00135BBA" w:rsidRDefault="00135BBA" w:rsidP="00135BBA">
      <w:pPr>
        <w:spacing w:after="0"/>
      </w:pPr>
      <w:r>
        <w:t>}</w:t>
      </w:r>
    </w:p>
    <w:p w14:paraId="2B72D396" w14:textId="77777777" w:rsidR="00135BBA" w:rsidRDefault="00135BBA" w:rsidP="00135BBA">
      <w:pPr>
        <w:spacing w:after="0"/>
      </w:pPr>
    </w:p>
    <w:p w14:paraId="6F2BEFF1" w14:textId="77777777" w:rsidR="00135BBA" w:rsidRDefault="00135BBA" w:rsidP="00135BBA">
      <w:pPr>
        <w:spacing w:after="0"/>
      </w:pPr>
      <w:proofErr w:type="gramStart"/>
      <w:r>
        <w:t>.navbar</w:t>
      </w:r>
      <w:proofErr w:type="gramEnd"/>
      <w:r>
        <w:t>{</w:t>
      </w:r>
    </w:p>
    <w:p w14:paraId="03A0D136" w14:textId="77777777" w:rsidR="00135BBA" w:rsidRDefault="00135BBA" w:rsidP="00135BBA">
      <w:pPr>
        <w:spacing w:after="0"/>
      </w:pPr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4B86C461" w14:textId="77777777" w:rsidR="00135BBA" w:rsidRDefault="00135BBA" w:rsidP="00135BBA">
      <w:pPr>
        <w:spacing w:after="0"/>
      </w:pPr>
      <w:r>
        <w:t xml:space="preserve">    flex-flow: row </w:t>
      </w:r>
      <w:proofErr w:type="gramStart"/>
      <w:r>
        <w:t>wrap !important</w:t>
      </w:r>
      <w:proofErr w:type="gramEnd"/>
      <w:r>
        <w:t>;</w:t>
      </w:r>
    </w:p>
    <w:p w14:paraId="0C28AD2F" w14:textId="77777777" w:rsidR="00135BBA" w:rsidRDefault="00135BBA" w:rsidP="00135BBA">
      <w:pPr>
        <w:spacing w:after="0"/>
      </w:pPr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0F88A5CA" w14:textId="77777777" w:rsidR="00135BBA" w:rsidRDefault="00135BBA" w:rsidP="00135BBA">
      <w:pPr>
        <w:spacing w:after="0"/>
      </w:pPr>
      <w:r>
        <w:t xml:space="preserve">    margin: 0 </w:t>
      </w:r>
      <w:proofErr w:type="gramStart"/>
      <w:r>
        <w:t>auto !important</w:t>
      </w:r>
      <w:proofErr w:type="gramEnd"/>
      <w:r>
        <w:t>;</w:t>
      </w:r>
    </w:p>
    <w:p w14:paraId="084CF554" w14:textId="77777777" w:rsidR="00135BBA" w:rsidRDefault="00135BBA" w:rsidP="00135BBA">
      <w:pPr>
        <w:spacing w:after="0"/>
      </w:pPr>
      <w:r>
        <w:t xml:space="preserve">    width: 80</w:t>
      </w:r>
      <w:proofErr w:type="gramStart"/>
      <w:r>
        <w:t>% !important</w:t>
      </w:r>
      <w:proofErr w:type="gramEnd"/>
      <w:r>
        <w:t>;</w:t>
      </w:r>
    </w:p>
    <w:p w14:paraId="0B6C3ACF" w14:textId="77777777" w:rsidR="00135BBA" w:rsidRDefault="00135BBA" w:rsidP="00135BBA">
      <w:pPr>
        <w:spacing w:after="0"/>
      </w:pPr>
      <w:r>
        <w:t>}</w:t>
      </w:r>
    </w:p>
    <w:p w14:paraId="5218DFE1" w14:textId="77777777" w:rsidR="00135BBA" w:rsidRDefault="00135BBA" w:rsidP="00135BBA">
      <w:pPr>
        <w:spacing w:after="0"/>
      </w:pPr>
    </w:p>
    <w:p w14:paraId="1F519BEC" w14:textId="77777777" w:rsidR="00135BBA" w:rsidRDefault="00135BBA" w:rsidP="00135BBA">
      <w:pPr>
        <w:spacing w:after="0"/>
      </w:pPr>
      <w:r>
        <w:t>.nav-</w:t>
      </w:r>
      <w:proofErr w:type="gramStart"/>
      <w:r>
        <w:t>item{</w:t>
      </w:r>
      <w:proofErr w:type="gramEnd"/>
    </w:p>
    <w:p w14:paraId="18D776C4" w14:textId="77777777" w:rsidR="00135BBA" w:rsidRDefault="00135BBA" w:rsidP="00135BBA">
      <w:pPr>
        <w:spacing w:after="0"/>
      </w:pPr>
      <w:r>
        <w:t xml:space="preserve">    list-style-type: </w:t>
      </w:r>
      <w:proofErr w:type="gramStart"/>
      <w:r>
        <w:t>none !important</w:t>
      </w:r>
      <w:proofErr w:type="gramEnd"/>
      <w:r>
        <w:t>;</w:t>
      </w:r>
    </w:p>
    <w:p w14:paraId="1CF4025D" w14:textId="77777777" w:rsidR="00135BBA" w:rsidRDefault="00135BBA" w:rsidP="00135BBA">
      <w:pPr>
        <w:spacing w:after="0"/>
      </w:pPr>
      <w:r>
        <w:t>}</w:t>
      </w:r>
    </w:p>
    <w:p w14:paraId="580B765C" w14:textId="77777777" w:rsidR="00135BBA" w:rsidRDefault="00135BBA" w:rsidP="00135BBA">
      <w:pPr>
        <w:spacing w:after="0"/>
      </w:pPr>
    </w:p>
    <w:p w14:paraId="4AC899B0" w14:textId="77777777" w:rsidR="00135BBA" w:rsidRDefault="00135BBA" w:rsidP="00135BBA">
      <w:pPr>
        <w:spacing w:after="0"/>
      </w:pPr>
      <w:r>
        <w:t xml:space="preserve">.nav-item &gt; </w:t>
      </w:r>
      <w:proofErr w:type="gramStart"/>
      <w:r>
        <w:t>a{</w:t>
      </w:r>
      <w:proofErr w:type="gramEnd"/>
    </w:p>
    <w:p w14:paraId="0CBCCEDB" w14:textId="77777777" w:rsidR="00135BBA" w:rsidRDefault="00135BBA" w:rsidP="00135BBA">
      <w:pPr>
        <w:spacing w:after="0"/>
      </w:pPr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425859D6" w14:textId="77777777" w:rsidR="00135BBA" w:rsidRDefault="00135BBA" w:rsidP="00135BBA">
      <w:pPr>
        <w:spacing w:after="0"/>
      </w:pPr>
      <w:r>
        <w:t xml:space="preserve">    text-decoration: </w:t>
      </w:r>
      <w:proofErr w:type="gramStart"/>
      <w:r>
        <w:t>none !important</w:t>
      </w:r>
      <w:proofErr w:type="gramEnd"/>
      <w:r>
        <w:t>;</w:t>
      </w:r>
    </w:p>
    <w:p w14:paraId="527B3C03" w14:textId="77777777" w:rsidR="00135BBA" w:rsidRDefault="00135BBA" w:rsidP="00135BBA">
      <w:pPr>
        <w:spacing w:after="0"/>
      </w:pPr>
      <w:r>
        <w:t xml:space="preserve">    color: </w:t>
      </w:r>
      <w:proofErr w:type="gramStart"/>
      <w:r>
        <w:t>white !important</w:t>
      </w:r>
      <w:proofErr w:type="gramEnd"/>
      <w:r>
        <w:t>;</w:t>
      </w:r>
    </w:p>
    <w:p w14:paraId="5CBA0DB0" w14:textId="77777777" w:rsidR="00135BBA" w:rsidRDefault="00135BBA" w:rsidP="00135BBA">
      <w:pPr>
        <w:spacing w:after="0"/>
      </w:pPr>
      <w:r>
        <w:t xml:space="preserve">    padding: 15</w:t>
      </w:r>
      <w:proofErr w:type="gramStart"/>
      <w:r>
        <w:t>px !important</w:t>
      </w:r>
      <w:proofErr w:type="gramEnd"/>
      <w:r>
        <w:t>;</w:t>
      </w:r>
    </w:p>
    <w:p w14:paraId="68AC0788" w14:textId="77777777" w:rsidR="00135BBA" w:rsidRDefault="00135BBA" w:rsidP="00135BBA">
      <w:pPr>
        <w:spacing w:after="0"/>
      </w:pPr>
      <w:r>
        <w:t>}</w:t>
      </w:r>
    </w:p>
    <w:p w14:paraId="2AA9CA25" w14:textId="77777777" w:rsidR="00135BBA" w:rsidRDefault="00135BBA" w:rsidP="00135BBA">
      <w:pPr>
        <w:spacing w:after="0"/>
      </w:pPr>
    </w:p>
    <w:p w14:paraId="4EBCA9D5" w14:textId="77777777" w:rsidR="00135BBA" w:rsidRDefault="00135BBA" w:rsidP="00135BBA">
      <w:pPr>
        <w:spacing w:after="0"/>
      </w:pPr>
      <w:r>
        <w:t xml:space="preserve">.nav-item &gt; </w:t>
      </w:r>
      <w:proofErr w:type="gramStart"/>
      <w:r>
        <w:t>a:hover</w:t>
      </w:r>
      <w:proofErr w:type="gramEnd"/>
      <w:r>
        <w:t>{</w:t>
      </w:r>
    </w:p>
    <w:p w14:paraId="36CC39A7" w14:textId="77777777" w:rsidR="00135BBA" w:rsidRDefault="00135BBA" w:rsidP="00135BBA">
      <w:pPr>
        <w:spacing w:after="0"/>
      </w:pPr>
      <w:r>
        <w:lastRenderedPageBreak/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75, 185, 189) !important;</w:t>
      </w:r>
    </w:p>
    <w:p w14:paraId="53CC9D60" w14:textId="77777777" w:rsidR="00135BBA" w:rsidRDefault="00135BBA" w:rsidP="00135BBA">
      <w:pPr>
        <w:spacing w:after="0"/>
      </w:pPr>
      <w:r>
        <w:t>}</w:t>
      </w:r>
    </w:p>
    <w:p w14:paraId="6BBE4051" w14:textId="77777777" w:rsidR="00135BBA" w:rsidRDefault="00135BBA" w:rsidP="00135BBA">
      <w:pPr>
        <w:spacing w:after="0"/>
      </w:pPr>
    </w:p>
    <w:p w14:paraId="4DA668FD" w14:textId="77777777" w:rsidR="00135BBA" w:rsidRDefault="00135BBA" w:rsidP="00B85585">
      <w:pPr>
        <w:spacing w:after="0"/>
      </w:pPr>
    </w:p>
    <w:p w14:paraId="24300B61" w14:textId="623159D5" w:rsidR="00B85585" w:rsidRDefault="00B85585" w:rsidP="00B85585">
      <w:pPr>
        <w:spacing w:after="0"/>
      </w:pPr>
    </w:p>
    <w:p w14:paraId="1A50392A" w14:textId="51057B2D" w:rsidR="00B85585" w:rsidRDefault="00135BBA" w:rsidP="00B85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FC820" wp14:editId="0D450CC8">
                <wp:simplePos x="0" y="0"/>
                <wp:positionH relativeFrom="margin">
                  <wp:posOffset>762000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06958" w14:textId="67F83A65" w:rsidR="00135BBA" w:rsidRPr="00382F4B" w:rsidRDefault="00135BBA" w:rsidP="00135BBA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about_style.css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C820" id="Text Box 20" o:spid="_x0000_s1035" type="#_x0000_t202" style="position:absolute;margin-left:60pt;margin-top:1.2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" filled="f" stroked="f">
                <v:fill o:detectmouseclick="t"/>
                <v:textbox style="mso-fit-shape-to-text:t">
                  <w:txbxContent>
                    <w:p w14:paraId="10E06958" w14:textId="67F83A65" w:rsidR="00135BBA" w:rsidRPr="00382F4B" w:rsidRDefault="00135BBA" w:rsidP="00135BBA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_style.css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54FB0" w14:textId="38E52742" w:rsidR="00B85585" w:rsidRDefault="00B85585" w:rsidP="00B85585">
      <w:pPr>
        <w:spacing w:after="0"/>
      </w:pPr>
    </w:p>
    <w:p w14:paraId="4A1FDE66" w14:textId="43A3DD93" w:rsidR="00135BBA" w:rsidRDefault="00135BBA" w:rsidP="00B85585">
      <w:pPr>
        <w:spacing w:after="0"/>
      </w:pPr>
    </w:p>
    <w:p w14:paraId="0078272C" w14:textId="1C838380" w:rsidR="00135BBA" w:rsidRDefault="00135BBA" w:rsidP="00B85585">
      <w:pPr>
        <w:spacing w:after="0"/>
      </w:pPr>
    </w:p>
    <w:p w14:paraId="7C588809" w14:textId="6B67B1FF" w:rsidR="00135BBA" w:rsidRDefault="00135BBA" w:rsidP="00B85585">
      <w:pPr>
        <w:spacing w:after="0"/>
      </w:pPr>
    </w:p>
    <w:p w14:paraId="095BFBB8" w14:textId="77777777" w:rsidR="00135BBA" w:rsidRDefault="00135BBA" w:rsidP="00135BBA">
      <w:pPr>
        <w:spacing w:after="0"/>
      </w:pPr>
    </w:p>
    <w:p w14:paraId="7CB37948" w14:textId="77777777" w:rsidR="00135BBA" w:rsidRDefault="00135BBA" w:rsidP="00135BBA">
      <w:pPr>
        <w:spacing w:after="0"/>
      </w:pPr>
    </w:p>
    <w:p w14:paraId="1B7FDB56" w14:textId="28D489B4" w:rsidR="00135BBA" w:rsidRDefault="00135BBA" w:rsidP="00135BBA">
      <w:pPr>
        <w:spacing w:after="0"/>
      </w:pPr>
      <w:r>
        <w:t>body {</w:t>
      </w:r>
    </w:p>
    <w:p w14:paraId="130E32FC" w14:textId="77777777" w:rsidR="00135BBA" w:rsidRDefault="00135BBA" w:rsidP="00135BBA">
      <w:pPr>
        <w:spacing w:after="0"/>
      </w:pPr>
      <w:r>
        <w:t xml:space="preserve">    color: #222222;</w:t>
      </w:r>
    </w:p>
    <w:p w14:paraId="22C69EA1" w14:textId="77777777" w:rsidR="00135BBA" w:rsidRDefault="00135BBA" w:rsidP="00135BBA">
      <w:pPr>
        <w:spacing w:after="0"/>
      </w:pPr>
      <w:r>
        <w:t xml:space="preserve">    font-size: 1em;</w:t>
      </w:r>
    </w:p>
    <w:p w14:paraId="38C038FE" w14:textId="77777777" w:rsidR="00135BBA" w:rsidRDefault="00135BBA" w:rsidP="00135BBA">
      <w:pPr>
        <w:spacing w:after="0"/>
      </w:pPr>
      <w:r>
        <w:t xml:space="preserve">    font-family: "Open Sans", "Helvetica Neue", sans-serif;</w:t>
      </w:r>
    </w:p>
    <w:p w14:paraId="41572C15" w14:textId="77777777" w:rsidR="00135BBA" w:rsidRDefault="00135BBA" w:rsidP="00135BBA">
      <w:pPr>
        <w:spacing w:after="0"/>
      </w:pPr>
      <w:r>
        <w:t>}</w:t>
      </w:r>
    </w:p>
    <w:p w14:paraId="48430A3B" w14:textId="77777777" w:rsidR="00135BBA" w:rsidRDefault="00135BBA" w:rsidP="00135BBA">
      <w:pPr>
        <w:spacing w:after="0"/>
      </w:pPr>
    </w:p>
    <w:p w14:paraId="4EEC42CA" w14:textId="77777777" w:rsidR="00135BBA" w:rsidRDefault="00135BBA" w:rsidP="00135BBA">
      <w:pPr>
        <w:spacing w:after="0"/>
      </w:pPr>
      <w:proofErr w:type="gramStart"/>
      <w:r>
        <w:t>.content</w:t>
      </w:r>
      <w:proofErr w:type="gramEnd"/>
      <w:r>
        <w:t>-footer,</w:t>
      </w:r>
    </w:p>
    <w:p w14:paraId="58CB128D" w14:textId="77777777" w:rsidR="00135BBA" w:rsidRDefault="00135BBA" w:rsidP="00135BBA">
      <w:pPr>
        <w:spacing w:after="0"/>
      </w:pPr>
      <w:proofErr w:type="gramStart"/>
      <w:r>
        <w:t>.masthead</w:t>
      </w:r>
      <w:proofErr w:type="gramEnd"/>
      <w:r>
        <w:t>-heading,</w:t>
      </w:r>
    </w:p>
    <w:p w14:paraId="01939CE5" w14:textId="77777777" w:rsidR="00135BBA" w:rsidRDefault="00135BBA" w:rsidP="00135BBA">
      <w:pPr>
        <w:spacing w:after="0"/>
      </w:pPr>
      <w:proofErr w:type="gramStart"/>
      <w:r>
        <w:t>.masthead</w:t>
      </w:r>
      <w:proofErr w:type="gramEnd"/>
      <w:r>
        <w:t>-intro {</w:t>
      </w:r>
    </w:p>
    <w:p w14:paraId="16F69F5D" w14:textId="77777777" w:rsidR="00135BBA" w:rsidRDefault="00135BBA" w:rsidP="00135BBA">
      <w:pPr>
        <w:spacing w:after="0"/>
      </w:pPr>
      <w:r>
        <w:t xml:space="preserve">  text-align: center;</w:t>
      </w:r>
    </w:p>
    <w:p w14:paraId="0E4C5FAC" w14:textId="77777777" w:rsidR="00135BBA" w:rsidRDefault="00135BBA" w:rsidP="00135BBA">
      <w:pPr>
        <w:spacing w:after="0"/>
      </w:pPr>
      <w:r>
        <w:t>}</w:t>
      </w:r>
    </w:p>
    <w:p w14:paraId="22FF00E5" w14:textId="77777777" w:rsidR="00135BBA" w:rsidRDefault="00135BBA" w:rsidP="00135BBA">
      <w:pPr>
        <w:spacing w:after="0"/>
      </w:pPr>
    </w:p>
    <w:p w14:paraId="2BD22440" w14:textId="77777777" w:rsidR="00135BBA" w:rsidRDefault="00135BBA" w:rsidP="00135BBA">
      <w:pPr>
        <w:spacing w:after="0"/>
      </w:pPr>
      <w:proofErr w:type="gramStart"/>
      <w:r>
        <w:t>.masthead</w:t>
      </w:r>
      <w:proofErr w:type="gramEnd"/>
      <w:r>
        <w:t xml:space="preserve"> {</w:t>
      </w:r>
    </w:p>
    <w:p w14:paraId="37C57F48" w14:textId="77777777" w:rsidR="00135BBA" w:rsidRDefault="00135BBA" w:rsidP="00135BBA">
      <w:pPr>
        <w:spacing w:after="0"/>
      </w:pPr>
      <w:r>
        <w:t xml:space="preserve">  padding: 6em 0;</w:t>
      </w:r>
    </w:p>
    <w:p w14:paraId="2EB0CF0D" w14:textId="77777777" w:rsidR="00135BBA" w:rsidRDefault="00135BBA" w:rsidP="00135BBA">
      <w:pPr>
        <w:spacing w:after="0"/>
      </w:pPr>
      <w:r>
        <w:t xml:space="preserve">  background-image: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/code.jpg');</w:t>
      </w:r>
    </w:p>
    <w:p w14:paraId="5003F871" w14:textId="77777777" w:rsidR="00135BBA" w:rsidRDefault="00135BBA" w:rsidP="00135BBA">
      <w:pPr>
        <w:spacing w:after="0"/>
      </w:pPr>
      <w:r>
        <w:t xml:space="preserve">  background-size: cover;</w:t>
      </w:r>
    </w:p>
    <w:p w14:paraId="435EF545" w14:textId="77777777" w:rsidR="00135BBA" w:rsidRDefault="00135BBA" w:rsidP="00135BBA">
      <w:pPr>
        <w:spacing w:after="0"/>
      </w:pPr>
      <w:r>
        <w:t xml:space="preserve">  background-repeat: no-repeat;</w:t>
      </w:r>
    </w:p>
    <w:p w14:paraId="2CF43953" w14:textId="77777777" w:rsidR="00135BBA" w:rsidRDefault="00135BBA" w:rsidP="00135BBA">
      <w:pPr>
        <w:spacing w:after="0"/>
      </w:pPr>
      <w:r>
        <w:t>}</w:t>
      </w:r>
    </w:p>
    <w:p w14:paraId="3047F627" w14:textId="77777777" w:rsidR="00135BBA" w:rsidRDefault="00135BBA" w:rsidP="00135BBA">
      <w:pPr>
        <w:spacing w:after="0"/>
      </w:pPr>
    </w:p>
    <w:p w14:paraId="53BAF734" w14:textId="77777777" w:rsidR="00135BBA" w:rsidRDefault="00135BBA" w:rsidP="00135BBA">
      <w:pPr>
        <w:spacing w:after="0"/>
      </w:pPr>
      <w:proofErr w:type="gramStart"/>
      <w:r>
        <w:t>.masthead</w:t>
      </w:r>
      <w:proofErr w:type="gramEnd"/>
      <w:r>
        <w:t>-intro {</w:t>
      </w:r>
    </w:p>
    <w:p w14:paraId="46AA7935" w14:textId="77777777" w:rsidR="00135BBA" w:rsidRDefault="00135BBA" w:rsidP="00135BBA">
      <w:pPr>
        <w:spacing w:after="0"/>
      </w:pPr>
      <w:r>
        <w:t xml:space="preserve">    margin-bottom: 0.1em;</w:t>
      </w:r>
    </w:p>
    <w:p w14:paraId="14F8AEA3" w14:textId="77777777" w:rsidR="00135BBA" w:rsidRDefault="00135BBA" w:rsidP="00135BBA">
      <w:pPr>
        <w:spacing w:after="0"/>
      </w:pPr>
      <w:r>
        <w:t xml:space="preserve">    font-size: 2em;</w:t>
      </w:r>
    </w:p>
    <w:p w14:paraId="23506887" w14:textId="77777777" w:rsidR="00135BBA" w:rsidRDefault="00135BBA" w:rsidP="00135BBA">
      <w:pPr>
        <w:spacing w:after="0"/>
      </w:pPr>
      <w:r>
        <w:t xml:space="preserve">    color: #ffffff;</w:t>
      </w:r>
    </w:p>
    <w:p w14:paraId="5EC6B731" w14:textId="77777777" w:rsidR="00135BBA" w:rsidRDefault="00135BBA" w:rsidP="00135BBA">
      <w:pPr>
        <w:spacing w:after="0"/>
      </w:pPr>
      <w:r>
        <w:t>}</w:t>
      </w:r>
    </w:p>
    <w:p w14:paraId="086EBCD4" w14:textId="77777777" w:rsidR="00135BBA" w:rsidRDefault="00135BBA" w:rsidP="00135BBA">
      <w:pPr>
        <w:spacing w:after="0"/>
      </w:pPr>
    </w:p>
    <w:p w14:paraId="1B4EC551" w14:textId="77777777" w:rsidR="00135BBA" w:rsidRDefault="00135BBA" w:rsidP="00135BBA">
      <w:pPr>
        <w:spacing w:after="0"/>
      </w:pPr>
      <w:proofErr w:type="gramStart"/>
      <w:r>
        <w:t>.masthead</w:t>
      </w:r>
      <w:proofErr w:type="gramEnd"/>
      <w:r>
        <w:t>-heading {</w:t>
      </w:r>
    </w:p>
    <w:p w14:paraId="37F48606" w14:textId="77777777" w:rsidR="00135BBA" w:rsidRDefault="00135BBA" w:rsidP="00135BBA">
      <w:pPr>
        <w:spacing w:after="0"/>
      </w:pPr>
      <w:r>
        <w:t xml:space="preserve">    margin-top: -0.2em;</w:t>
      </w:r>
    </w:p>
    <w:p w14:paraId="3AC6669A" w14:textId="77777777" w:rsidR="00135BBA" w:rsidRDefault="00135BBA" w:rsidP="00135BBA">
      <w:pPr>
        <w:spacing w:after="0"/>
      </w:pPr>
      <w:r>
        <w:lastRenderedPageBreak/>
        <w:t xml:space="preserve">    font-weight: bold;</w:t>
      </w:r>
    </w:p>
    <w:p w14:paraId="685AF44A" w14:textId="77777777" w:rsidR="00135BBA" w:rsidRDefault="00135BBA" w:rsidP="00135BBA">
      <w:pPr>
        <w:spacing w:after="0"/>
      </w:pPr>
      <w:r>
        <w:t xml:space="preserve">    font-size: 6em;</w:t>
      </w:r>
    </w:p>
    <w:p w14:paraId="045AACA1" w14:textId="77777777" w:rsidR="00135BBA" w:rsidRDefault="00135BBA" w:rsidP="00135BBA">
      <w:pPr>
        <w:spacing w:after="0"/>
      </w:pPr>
      <w:r>
        <w:t xml:space="preserve">    letter-spacing: -0.02em;</w:t>
      </w:r>
    </w:p>
    <w:p w14:paraId="259D45A0" w14:textId="77777777" w:rsidR="00135BBA" w:rsidRDefault="00135BBA" w:rsidP="00135BBA">
      <w:pPr>
        <w:spacing w:after="0"/>
      </w:pPr>
      <w:r>
        <w:t xml:space="preserve">    text-transform: uppercase;</w:t>
      </w:r>
    </w:p>
    <w:p w14:paraId="1D84DA40" w14:textId="77777777" w:rsidR="00135BBA" w:rsidRDefault="00135BBA" w:rsidP="00135BBA">
      <w:pPr>
        <w:spacing w:after="0"/>
      </w:pPr>
      <w:r>
        <w:t xml:space="preserve">    color: #ffffff;</w:t>
      </w:r>
    </w:p>
    <w:p w14:paraId="0CB59BE6" w14:textId="42C62209" w:rsidR="00135BBA" w:rsidRDefault="00135BBA" w:rsidP="00135BBA">
      <w:pPr>
        <w:spacing w:after="0"/>
      </w:pPr>
      <w:r>
        <w:t>}</w:t>
      </w:r>
    </w:p>
    <w:p w14:paraId="46148BD6" w14:textId="0C40B685" w:rsidR="00135BBA" w:rsidRDefault="00135BBA" w:rsidP="00135BBA">
      <w:pPr>
        <w:spacing w:after="0"/>
      </w:pPr>
    </w:p>
    <w:p w14:paraId="29A6CD6E" w14:textId="25455E87" w:rsidR="00135BBA" w:rsidRDefault="00135BBA" w:rsidP="00135BBA">
      <w:pPr>
        <w:spacing w:after="0"/>
      </w:pPr>
    </w:p>
    <w:p w14:paraId="71482DC4" w14:textId="7910B867" w:rsidR="00BB44B3" w:rsidRDefault="00BB44B3" w:rsidP="00135BBA">
      <w:pPr>
        <w:spacing w:after="0"/>
      </w:pPr>
    </w:p>
    <w:p w14:paraId="117F3F88" w14:textId="77777777" w:rsidR="00BB44B3" w:rsidRDefault="00BB44B3" w:rsidP="00135BBA">
      <w:pPr>
        <w:spacing w:after="0"/>
      </w:pPr>
    </w:p>
    <w:p w14:paraId="2E2A8772" w14:textId="77777777" w:rsidR="00135BBA" w:rsidRDefault="00135BBA" w:rsidP="00135BBA">
      <w:pPr>
        <w:spacing w:after="0"/>
      </w:pPr>
    </w:p>
    <w:p w14:paraId="309ADF6E" w14:textId="77777777" w:rsidR="00135BBA" w:rsidRDefault="00135BBA" w:rsidP="00135BBA">
      <w:pPr>
        <w:spacing w:after="0"/>
      </w:pPr>
      <w:proofErr w:type="gramStart"/>
      <w:r>
        <w:t>.details</w:t>
      </w:r>
      <w:proofErr w:type="gramEnd"/>
      <w:r>
        <w:t xml:space="preserve"> {</w:t>
      </w:r>
    </w:p>
    <w:p w14:paraId="407A4F96" w14:textId="77777777" w:rsidR="00135BBA" w:rsidRDefault="00135BBA" w:rsidP="00135BBA">
      <w:pPr>
        <w:spacing w:after="0"/>
      </w:pPr>
      <w:r>
        <w:t xml:space="preserve">    max-width: 38em;</w:t>
      </w:r>
    </w:p>
    <w:p w14:paraId="2F4BF20E" w14:textId="77777777" w:rsidR="00135BBA" w:rsidRDefault="00135BBA" w:rsidP="00135BBA">
      <w:pPr>
        <w:spacing w:after="0"/>
      </w:pPr>
      <w:r>
        <w:t xml:space="preserve">    margin-left: auto;</w:t>
      </w:r>
    </w:p>
    <w:p w14:paraId="0F91BE48" w14:textId="77777777" w:rsidR="00135BBA" w:rsidRDefault="00135BBA" w:rsidP="00135BBA">
      <w:pPr>
        <w:spacing w:after="0"/>
      </w:pPr>
      <w:r>
        <w:t xml:space="preserve">    margin-right: auto;</w:t>
      </w:r>
    </w:p>
    <w:p w14:paraId="653D96A9" w14:textId="77777777" w:rsidR="00135BBA" w:rsidRDefault="00135BBA" w:rsidP="00135BBA">
      <w:pPr>
        <w:spacing w:after="0"/>
      </w:pPr>
      <w:r>
        <w:t xml:space="preserve">    margin-top: 2em;</w:t>
      </w:r>
    </w:p>
    <w:p w14:paraId="06C9CEAE" w14:textId="77777777" w:rsidR="00135BBA" w:rsidRDefault="00135BBA" w:rsidP="00135BBA">
      <w:pPr>
        <w:spacing w:after="0"/>
      </w:pPr>
      <w:r>
        <w:t>}</w:t>
      </w:r>
    </w:p>
    <w:p w14:paraId="070A914D" w14:textId="77777777" w:rsidR="00135BBA" w:rsidRDefault="00135BBA" w:rsidP="00135BBA">
      <w:pPr>
        <w:spacing w:after="0"/>
      </w:pPr>
    </w:p>
    <w:p w14:paraId="3B74F144" w14:textId="77777777" w:rsidR="00135BBA" w:rsidRDefault="00135BBA" w:rsidP="00135BBA">
      <w:pPr>
        <w:spacing w:after="0"/>
      </w:pPr>
      <w:proofErr w:type="gramStart"/>
      <w:r>
        <w:t>.details</w:t>
      </w:r>
      <w:proofErr w:type="gramEnd"/>
      <w:r>
        <w:t xml:space="preserve"> &gt; p {</w:t>
      </w:r>
    </w:p>
    <w:p w14:paraId="1058A3AF" w14:textId="77777777" w:rsidR="00135BBA" w:rsidRDefault="00135BBA" w:rsidP="00135BBA">
      <w:pPr>
        <w:spacing w:after="0"/>
      </w:pPr>
      <w:r>
        <w:t xml:space="preserve">    font-weight: 300;</w:t>
      </w:r>
    </w:p>
    <w:p w14:paraId="338C2C38" w14:textId="77777777" w:rsidR="00135BBA" w:rsidRDefault="00135BBA" w:rsidP="00135BBA">
      <w:pPr>
        <w:spacing w:after="0"/>
      </w:pPr>
      <w:r>
        <w:t xml:space="preserve">    letter-spacing: 0.05em;</w:t>
      </w:r>
    </w:p>
    <w:p w14:paraId="23892A4D" w14:textId="77777777" w:rsidR="00135BBA" w:rsidRDefault="00135BBA" w:rsidP="00135BBA">
      <w:pPr>
        <w:spacing w:after="0"/>
      </w:pPr>
      <w:r>
        <w:t>}</w:t>
      </w:r>
    </w:p>
    <w:p w14:paraId="60288A29" w14:textId="77777777" w:rsidR="00135BBA" w:rsidRDefault="00135BBA" w:rsidP="00135BBA">
      <w:pPr>
        <w:spacing w:after="0"/>
      </w:pPr>
    </w:p>
    <w:p w14:paraId="0E493DF5" w14:textId="77777777" w:rsidR="00135BBA" w:rsidRDefault="00135BBA" w:rsidP="00135BBA">
      <w:pPr>
        <w:spacing w:after="0"/>
      </w:pPr>
      <w:proofErr w:type="gramStart"/>
      <w:r>
        <w:t>.details</w:t>
      </w:r>
      <w:proofErr w:type="gramEnd"/>
      <w:r>
        <w:t xml:space="preserve"> &gt; h2 {</w:t>
      </w:r>
    </w:p>
    <w:p w14:paraId="2ADAAB89" w14:textId="77777777" w:rsidR="00135BBA" w:rsidRDefault="00135BBA" w:rsidP="00135BBA">
      <w:pPr>
        <w:spacing w:after="0"/>
      </w:pPr>
      <w:r>
        <w:t xml:space="preserve">    font-size: 1.2em;</w:t>
      </w:r>
    </w:p>
    <w:p w14:paraId="21F35DD8" w14:textId="77777777" w:rsidR="00135BBA" w:rsidRDefault="00135BBA" w:rsidP="00135BBA">
      <w:pPr>
        <w:spacing w:after="0"/>
      </w:pPr>
      <w:r>
        <w:t xml:space="preserve">    font-weight: bold;</w:t>
      </w:r>
    </w:p>
    <w:p w14:paraId="1063EE5B" w14:textId="77777777" w:rsidR="00135BBA" w:rsidRDefault="00135BBA" w:rsidP="00135BBA">
      <w:pPr>
        <w:spacing w:after="0"/>
      </w:pPr>
      <w:r>
        <w:t xml:space="preserve">    margin: 2em 0 1em 0;</w:t>
      </w:r>
    </w:p>
    <w:p w14:paraId="64BBC617" w14:textId="77777777" w:rsidR="00135BBA" w:rsidRDefault="00135BBA" w:rsidP="00135BBA">
      <w:pPr>
        <w:spacing w:after="0"/>
      </w:pPr>
      <w:r>
        <w:t>}</w:t>
      </w:r>
    </w:p>
    <w:p w14:paraId="12AB4091" w14:textId="77777777" w:rsidR="00135BBA" w:rsidRDefault="00135BBA" w:rsidP="00135BBA">
      <w:pPr>
        <w:spacing w:after="0"/>
      </w:pPr>
    </w:p>
    <w:p w14:paraId="4ED8B6D8" w14:textId="77777777" w:rsidR="00135BBA" w:rsidRDefault="00135BBA" w:rsidP="00135BBA">
      <w:pPr>
        <w:spacing w:after="0"/>
      </w:pPr>
      <w:r>
        <w:t>section &gt; h1 {</w:t>
      </w:r>
    </w:p>
    <w:p w14:paraId="6AEB50D6" w14:textId="77777777" w:rsidR="00135BBA" w:rsidRDefault="00135BBA" w:rsidP="00135BBA">
      <w:pPr>
        <w:spacing w:after="0"/>
      </w:pPr>
      <w:r>
        <w:t xml:space="preserve">    margin-top: 2em;</w:t>
      </w:r>
    </w:p>
    <w:p w14:paraId="60890FCF" w14:textId="77777777" w:rsidR="00135BBA" w:rsidRDefault="00135BBA" w:rsidP="00135BBA">
      <w:pPr>
        <w:spacing w:after="0"/>
      </w:pPr>
      <w:r>
        <w:t>}</w:t>
      </w:r>
    </w:p>
    <w:p w14:paraId="053071F6" w14:textId="77777777" w:rsidR="00135BBA" w:rsidRDefault="00135BBA" w:rsidP="00135BBA">
      <w:pPr>
        <w:spacing w:after="0"/>
      </w:pPr>
    </w:p>
    <w:p w14:paraId="2E90A437" w14:textId="77777777" w:rsidR="00135BBA" w:rsidRDefault="00135BBA" w:rsidP="00135BBA">
      <w:pPr>
        <w:spacing w:after="0"/>
      </w:pPr>
      <w:r>
        <w:t>#</w:t>
      </w:r>
      <w:proofErr w:type="gramStart"/>
      <w:r>
        <w:t>footer</w:t>
      </w:r>
      <w:proofErr w:type="gramEnd"/>
      <w:r>
        <w:t xml:space="preserve"> {</w:t>
      </w:r>
    </w:p>
    <w:p w14:paraId="7DF88E25" w14:textId="77777777" w:rsidR="00135BBA" w:rsidRDefault="00135BBA" w:rsidP="00135BBA">
      <w:pPr>
        <w:spacing w:after="0"/>
      </w:pPr>
      <w:r>
        <w:t xml:space="preserve">  padding: 20px 0;</w:t>
      </w:r>
    </w:p>
    <w:p w14:paraId="43721C2D" w14:textId="77777777" w:rsidR="00135BBA" w:rsidRDefault="00135BBA" w:rsidP="00135BBA">
      <w:pPr>
        <w:spacing w:after="0"/>
      </w:pPr>
      <w:r>
        <w:t xml:space="preserve">  text-align: center;</w:t>
      </w:r>
    </w:p>
    <w:p w14:paraId="0BAFB235" w14:textId="77777777" w:rsidR="00135BBA" w:rsidRDefault="00135BBA" w:rsidP="00135BBA">
      <w:pPr>
        <w:spacing w:after="0"/>
      </w:pPr>
      <w:r>
        <w:t xml:space="preserve">  background-color: #111111;</w:t>
      </w:r>
    </w:p>
    <w:p w14:paraId="6E545625" w14:textId="77777777" w:rsidR="00135BBA" w:rsidRDefault="00135BBA" w:rsidP="00135BBA">
      <w:pPr>
        <w:spacing w:after="0"/>
      </w:pPr>
      <w:r>
        <w:t xml:space="preserve">  text-decoration: none;</w:t>
      </w:r>
    </w:p>
    <w:p w14:paraId="3479C0CE" w14:textId="77777777" w:rsidR="00135BBA" w:rsidRDefault="00135BBA" w:rsidP="00135BBA">
      <w:pPr>
        <w:spacing w:after="0"/>
      </w:pPr>
      <w:r>
        <w:t>}</w:t>
      </w:r>
    </w:p>
    <w:p w14:paraId="3DE65FF3" w14:textId="77777777" w:rsidR="00135BBA" w:rsidRDefault="00135BBA" w:rsidP="00135BBA">
      <w:pPr>
        <w:spacing w:after="0"/>
      </w:pPr>
    </w:p>
    <w:p w14:paraId="49FBC132" w14:textId="77777777" w:rsidR="00135BBA" w:rsidRDefault="00135BBA" w:rsidP="00135BBA">
      <w:pPr>
        <w:spacing w:after="0"/>
      </w:pPr>
      <w:r>
        <w:t>#</w:t>
      </w:r>
      <w:proofErr w:type="gramStart"/>
      <w:r>
        <w:t>footer</w:t>
      </w:r>
      <w:proofErr w:type="gramEnd"/>
      <w:r>
        <w:t xml:space="preserve"> a {</w:t>
      </w:r>
    </w:p>
    <w:p w14:paraId="5A2F85C9" w14:textId="77777777" w:rsidR="00135BBA" w:rsidRDefault="00135BBA" w:rsidP="00135BBA">
      <w:pPr>
        <w:spacing w:after="0"/>
      </w:pPr>
      <w:r>
        <w:t xml:space="preserve">  color: #ffffff;</w:t>
      </w:r>
    </w:p>
    <w:p w14:paraId="6C2C5C10" w14:textId="77777777" w:rsidR="00135BBA" w:rsidRDefault="00135BBA" w:rsidP="00135BBA">
      <w:pPr>
        <w:spacing w:after="0"/>
      </w:pPr>
      <w:r>
        <w:t>}</w:t>
      </w:r>
    </w:p>
    <w:p w14:paraId="7CD4CF2A" w14:textId="77777777" w:rsidR="00135BBA" w:rsidRDefault="00135BBA" w:rsidP="00135BBA">
      <w:pPr>
        <w:spacing w:after="0"/>
      </w:pPr>
      <w:proofErr w:type="gramStart"/>
      <w:r>
        <w:t>.social</w:t>
      </w:r>
      <w:proofErr w:type="gramEnd"/>
      <w:r>
        <w:t xml:space="preserve"> &gt; li {</w:t>
      </w:r>
    </w:p>
    <w:p w14:paraId="0B1C7A1E" w14:textId="77777777" w:rsidR="00135BBA" w:rsidRDefault="00135BBA" w:rsidP="00135BBA">
      <w:pPr>
        <w:spacing w:after="0"/>
      </w:pPr>
      <w:r>
        <w:t xml:space="preserve">  display: inline-block;</w:t>
      </w:r>
    </w:p>
    <w:p w14:paraId="5E858E1D" w14:textId="77777777" w:rsidR="00135BBA" w:rsidRDefault="00135BBA" w:rsidP="00135BBA">
      <w:pPr>
        <w:spacing w:after="0"/>
      </w:pPr>
      <w:r>
        <w:t xml:space="preserve">  margin: 0 5px;</w:t>
      </w:r>
    </w:p>
    <w:p w14:paraId="04247B73" w14:textId="365C82F9" w:rsidR="00135BBA" w:rsidRDefault="00135BBA" w:rsidP="00135BBA">
      <w:pPr>
        <w:spacing w:after="0"/>
      </w:pPr>
      <w:r>
        <w:t>}</w:t>
      </w:r>
    </w:p>
    <w:p w14:paraId="16194DAC" w14:textId="71A4F3D9" w:rsidR="001D6F57" w:rsidRDefault="001D6F57" w:rsidP="00135BBA">
      <w:pPr>
        <w:spacing w:after="0"/>
      </w:pPr>
    </w:p>
    <w:p w14:paraId="602BB34E" w14:textId="77777777" w:rsidR="001D6F57" w:rsidRDefault="001D6F57">
      <w:pPr>
        <w:spacing w:after="0"/>
      </w:pPr>
      <w:r>
        <w:br w:type="page"/>
      </w:r>
    </w:p>
    <w:p w14:paraId="77F597CB" w14:textId="05E613A3" w:rsidR="00E44AFC" w:rsidRDefault="00E44AFC" w:rsidP="00135BBA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188C7" wp14:editId="55B30952">
                <wp:simplePos x="0" y="0"/>
                <wp:positionH relativeFrom="margin">
                  <wp:posOffset>888365</wp:posOffset>
                </wp:positionH>
                <wp:positionV relativeFrom="paragraph">
                  <wp:posOffset>-48895</wp:posOffset>
                </wp:positionV>
                <wp:extent cx="1828800" cy="1828800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F918" w14:textId="7E1E55C6" w:rsidR="001D6F57" w:rsidRPr="00382F4B" w:rsidRDefault="001D6F57" w:rsidP="001D6F5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resume_style.css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88C7" id="Text Box 21" o:spid="_x0000_s1036" type="#_x0000_t202" style="position:absolute;margin-left:69.95pt;margin-top:-3.8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dYIgIAAFE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4DCEF918" w14:textId="7E1E55C6" w:rsidR="001D6F57" w:rsidRPr="00382F4B" w:rsidRDefault="001D6F57" w:rsidP="001D6F57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_style.css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C921E" w14:textId="6F6F0952" w:rsidR="00E44AFC" w:rsidRDefault="00E44AFC" w:rsidP="00135BBA">
      <w:pPr>
        <w:spacing w:after="0"/>
      </w:pPr>
    </w:p>
    <w:p w14:paraId="28737D91" w14:textId="668C049E" w:rsidR="001D6F57" w:rsidRDefault="001D6F57" w:rsidP="00135BBA">
      <w:pPr>
        <w:spacing w:after="0"/>
      </w:pPr>
    </w:p>
    <w:p w14:paraId="249A0847" w14:textId="359258B4" w:rsidR="00E44AFC" w:rsidRDefault="00E44AFC" w:rsidP="00135BBA">
      <w:pPr>
        <w:spacing w:after="0"/>
      </w:pPr>
    </w:p>
    <w:p w14:paraId="69078EB8" w14:textId="77777777" w:rsidR="00E44AFC" w:rsidRDefault="00E44AFC" w:rsidP="00E44AFC">
      <w:pPr>
        <w:spacing w:after="0"/>
      </w:pPr>
      <w:r>
        <w:t>body {</w:t>
      </w:r>
    </w:p>
    <w:p w14:paraId="61FB2B24" w14:textId="77777777" w:rsidR="00E44AFC" w:rsidRDefault="00E44AFC" w:rsidP="00E44AFC">
      <w:pPr>
        <w:spacing w:after="0"/>
      </w:pPr>
      <w:r>
        <w:t xml:space="preserve">  margin: 0;</w:t>
      </w:r>
    </w:p>
    <w:p w14:paraId="7BB2FF68" w14:textId="77777777" w:rsidR="00E44AFC" w:rsidRDefault="00E44AFC" w:rsidP="00E44AFC">
      <w:pPr>
        <w:spacing w:after="0"/>
      </w:pPr>
      <w:r>
        <w:t xml:space="preserve">  padding: 0;</w:t>
      </w:r>
    </w:p>
    <w:p w14:paraId="1CFD383D" w14:textId="77777777" w:rsidR="00E44AFC" w:rsidRDefault="00E44AFC" w:rsidP="00E44AFC">
      <w:pPr>
        <w:spacing w:after="0"/>
      </w:pPr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239, 239);</w:t>
      </w:r>
    </w:p>
    <w:p w14:paraId="39632E96" w14:textId="77777777" w:rsidR="00E44AFC" w:rsidRDefault="00E44AFC" w:rsidP="00E44AFC">
      <w:pPr>
        <w:spacing w:after="0"/>
      </w:pPr>
      <w:r>
        <w:t xml:space="preserve">  font-family: "Poppins", sans-serif;</w:t>
      </w:r>
    </w:p>
    <w:p w14:paraId="2CFF13B3" w14:textId="77777777" w:rsidR="00E44AFC" w:rsidRDefault="00E44AFC" w:rsidP="00E44AFC">
      <w:pPr>
        <w:spacing w:after="0"/>
      </w:pPr>
      <w:r>
        <w:t>}</w:t>
      </w:r>
    </w:p>
    <w:p w14:paraId="50A38062" w14:textId="77777777" w:rsidR="00E44AFC" w:rsidRDefault="00E44AFC" w:rsidP="00E44AFC">
      <w:pPr>
        <w:spacing w:after="0"/>
      </w:pPr>
    </w:p>
    <w:p w14:paraId="2B811EF2" w14:textId="77777777" w:rsidR="00E44AFC" w:rsidRDefault="00E44AFC" w:rsidP="00E44AFC">
      <w:pPr>
        <w:spacing w:after="0"/>
      </w:pPr>
      <w:r>
        <w:t>h1 {</w:t>
      </w:r>
    </w:p>
    <w:p w14:paraId="138D009C" w14:textId="77777777" w:rsidR="00E44AFC" w:rsidRDefault="00E44AFC" w:rsidP="00E44AFC">
      <w:pPr>
        <w:spacing w:after="0"/>
      </w:pPr>
      <w:r>
        <w:t xml:space="preserve">  margin: 0;</w:t>
      </w:r>
    </w:p>
    <w:p w14:paraId="235D1A38" w14:textId="77777777" w:rsidR="00E44AFC" w:rsidRDefault="00E44AFC" w:rsidP="00E44AFC">
      <w:pPr>
        <w:spacing w:after="0"/>
      </w:pPr>
      <w:r>
        <w:t xml:space="preserve">  font-weight: 400;</w:t>
      </w:r>
    </w:p>
    <w:p w14:paraId="45C39D00" w14:textId="77777777" w:rsidR="00E44AFC" w:rsidRDefault="00E44AFC" w:rsidP="00E44AFC">
      <w:pPr>
        <w:spacing w:after="0"/>
      </w:pPr>
      <w:r>
        <w:t>}</w:t>
      </w:r>
    </w:p>
    <w:p w14:paraId="7C6AEDDA" w14:textId="77777777" w:rsidR="00E44AFC" w:rsidRDefault="00E44AFC" w:rsidP="00E44AFC">
      <w:pPr>
        <w:spacing w:after="0"/>
      </w:pPr>
    </w:p>
    <w:p w14:paraId="2D33B0C5" w14:textId="77777777" w:rsidR="00E44AFC" w:rsidRDefault="00E44AFC" w:rsidP="00E44AFC">
      <w:pPr>
        <w:spacing w:after="0"/>
      </w:pPr>
      <w:r>
        <w:t>h2 {</w:t>
      </w:r>
    </w:p>
    <w:p w14:paraId="331130B0" w14:textId="77777777" w:rsidR="00E44AFC" w:rsidRDefault="00E44AFC" w:rsidP="00E44AFC">
      <w:pPr>
        <w:spacing w:after="0"/>
      </w:pPr>
      <w:r>
        <w:t xml:space="preserve">  margin: 0;</w:t>
      </w:r>
    </w:p>
    <w:p w14:paraId="35858F7A" w14:textId="77777777" w:rsidR="00E44AFC" w:rsidRDefault="00E44AFC" w:rsidP="00E44AFC">
      <w:pPr>
        <w:spacing w:after="0"/>
      </w:pPr>
      <w:r>
        <w:t xml:space="preserve">  font-weight: 400;</w:t>
      </w:r>
    </w:p>
    <w:p w14:paraId="5FDE165B" w14:textId="77777777" w:rsidR="00E44AFC" w:rsidRDefault="00E44AFC" w:rsidP="00E44AFC">
      <w:pPr>
        <w:spacing w:after="0"/>
      </w:pPr>
      <w:r>
        <w:t xml:space="preserve">  display: inline-block;</w:t>
      </w:r>
    </w:p>
    <w:p w14:paraId="660C957F" w14:textId="77777777" w:rsidR="00E44AFC" w:rsidRDefault="00E44AFC" w:rsidP="00E44AFC">
      <w:pPr>
        <w:spacing w:after="0"/>
      </w:pPr>
      <w:r>
        <w:t>}</w:t>
      </w:r>
    </w:p>
    <w:p w14:paraId="0BD00D52" w14:textId="77777777" w:rsidR="00E44AFC" w:rsidRDefault="00E44AFC" w:rsidP="00E44AFC">
      <w:pPr>
        <w:spacing w:after="0"/>
      </w:pPr>
    </w:p>
    <w:p w14:paraId="479BB0A5" w14:textId="77777777" w:rsidR="00E44AFC" w:rsidRDefault="00E44AFC" w:rsidP="00E44AFC">
      <w:pPr>
        <w:spacing w:after="0"/>
      </w:pPr>
      <w:proofErr w:type="gramStart"/>
      <w:r>
        <w:t>.box</w:t>
      </w:r>
      <w:proofErr w:type="gramEnd"/>
      <w:r>
        <w:t xml:space="preserve"> {</w:t>
      </w:r>
    </w:p>
    <w:p w14:paraId="3AD48A13" w14:textId="77777777" w:rsidR="00E44AFC" w:rsidRDefault="00E44AFC" w:rsidP="00E44AFC">
      <w:pPr>
        <w:spacing w:after="0"/>
      </w:pPr>
      <w:r>
        <w:t xml:space="preserve">  background: #fff;</w:t>
      </w:r>
    </w:p>
    <w:p w14:paraId="06C1D678" w14:textId="77777777" w:rsidR="00E44AFC" w:rsidRDefault="00E44AFC" w:rsidP="00E44AFC">
      <w:pPr>
        <w:spacing w:after="0"/>
      </w:pPr>
      <w:r>
        <w:t xml:space="preserve">  width: 50rem;</w:t>
      </w:r>
    </w:p>
    <w:p w14:paraId="554D6BB8" w14:textId="77777777" w:rsidR="00E44AFC" w:rsidRDefault="00E44AFC" w:rsidP="00E44AFC">
      <w:pPr>
        <w:spacing w:after="0"/>
      </w:pPr>
      <w:r>
        <w:t xml:space="preserve">  padding: 3rem;</w:t>
      </w:r>
    </w:p>
    <w:p w14:paraId="162A5F8B" w14:textId="77777777" w:rsidR="00E44AFC" w:rsidRDefault="00E44AFC" w:rsidP="00E44AFC">
      <w:pPr>
        <w:spacing w:after="0"/>
      </w:pPr>
      <w:r>
        <w:t xml:space="preserve">  margin: 1rem auto;</w:t>
      </w:r>
    </w:p>
    <w:p w14:paraId="72A007F9" w14:textId="77777777" w:rsidR="00E44AFC" w:rsidRDefault="00E44AFC" w:rsidP="00E44AFC">
      <w:pPr>
        <w:spacing w:after="0"/>
      </w:pPr>
      <w:r>
        <w:t xml:space="preserve">  border-radius: 0.5rem;</w:t>
      </w:r>
    </w:p>
    <w:p w14:paraId="005EC94E" w14:textId="77777777" w:rsidR="00E44AFC" w:rsidRDefault="00E44AFC" w:rsidP="00E44AFC">
      <w:pPr>
        <w:spacing w:after="0"/>
      </w:pPr>
      <w:r>
        <w:t>}</w:t>
      </w:r>
    </w:p>
    <w:p w14:paraId="4F5D73E7" w14:textId="77777777" w:rsidR="00E44AFC" w:rsidRDefault="00E44AFC" w:rsidP="00E44AFC">
      <w:pPr>
        <w:spacing w:after="0"/>
      </w:pPr>
    </w:p>
    <w:p w14:paraId="4F343218" w14:textId="77777777" w:rsidR="00E44AFC" w:rsidRDefault="00E44AFC" w:rsidP="00E44AFC">
      <w:pPr>
        <w:spacing w:after="0"/>
      </w:pPr>
      <w:proofErr w:type="gramStart"/>
      <w:r>
        <w:t>.header</w:t>
      </w:r>
      <w:proofErr w:type="gramEnd"/>
      <w:r>
        <w:t xml:space="preserve"> {</w:t>
      </w:r>
    </w:p>
    <w:p w14:paraId="2072AE65" w14:textId="77777777" w:rsidR="00E44AFC" w:rsidRDefault="00E44AFC" w:rsidP="00E44AFC">
      <w:pPr>
        <w:spacing w:after="0"/>
      </w:pPr>
      <w:r>
        <w:t xml:space="preserve">  display: grid;</w:t>
      </w:r>
    </w:p>
    <w:p w14:paraId="6A990CD7" w14:textId="77777777" w:rsidR="00E44AFC" w:rsidRDefault="00E44AFC" w:rsidP="00E44AFC">
      <w:pPr>
        <w:spacing w:after="0"/>
      </w:pPr>
      <w:r>
        <w:t xml:space="preserve">  grid-template-columns: 40% 60%;</w:t>
      </w:r>
    </w:p>
    <w:p w14:paraId="0C8E7E22" w14:textId="77777777" w:rsidR="00E44AFC" w:rsidRDefault="00E44AFC" w:rsidP="00E44AFC">
      <w:pPr>
        <w:spacing w:after="0"/>
      </w:pPr>
      <w:r>
        <w:t>}</w:t>
      </w:r>
    </w:p>
    <w:p w14:paraId="518992A7" w14:textId="77777777" w:rsidR="00E44AFC" w:rsidRDefault="00E44AFC" w:rsidP="00E44AFC">
      <w:pPr>
        <w:spacing w:after="0"/>
      </w:pPr>
    </w:p>
    <w:p w14:paraId="25CBE244" w14:textId="77777777" w:rsidR="00E44AFC" w:rsidRDefault="00E44AFC" w:rsidP="00E44AFC">
      <w:pPr>
        <w:spacing w:after="0"/>
      </w:pPr>
      <w:proofErr w:type="gramStart"/>
      <w:r>
        <w:t>.header</w:t>
      </w:r>
      <w:proofErr w:type="gramEnd"/>
      <w:r>
        <w:t>-left {</w:t>
      </w:r>
    </w:p>
    <w:p w14:paraId="19B41D20" w14:textId="77777777" w:rsidR="00E44AFC" w:rsidRDefault="00E44AFC" w:rsidP="00E44AFC">
      <w:pPr>
        <w:spacing w:after="0"/>
      </w:pPr>
      <w:r>
        <w:t xml:space="preserve">  display: grid;</w:t>
      </w:r>
    </w:p>
    <w:p w14:paraId="2DCE26F9" w14:textId="77777777" w:rsidR="00E44AFC" w:rsidRDefault="00E44AFC" w:rsidP="00E44AFC">
      <w:pPr>
        <w:spacing w:after="0"/>
      </w:pPr>
      <w:r>
        <w:t xml:space="preserve">  justify-items: center;</w:t>
      </w:r>
    </w:p>
    <w:p w14:paraId="58B9E9D5" w14:textId="77777777" w:rsidR="00E44AFC" w:rsidRDefault="00E44AFC" w:rsidP="00E44AFC">
      <w:pPr>
        <w:spacing w:after="0"/>
      </w:pPr>
      <w:r>
        <w:t xml:space="preserve">  align-items: center;</w:t>
      </w:r>
    </w:p>
    <w:p w14:paraId="6F4C863D" w14:textId="77777777" w:rsidR="00E44AFC" w:rsidRDefault="00E44AFC" w:rsidP="00E44AFC">
      <w:pPr>
        <w:spacing w:after="0"/>
      </w:pPr>
      <w:r>
        <w:lastRenderedPageBreak/>
        <w:t xml:space="preserve">  font-size: 2rem;</w:t>
      </w:r>
    </w:p>
    <w:p w14:paraId="65C6C7A5" w14:textId="3602F1B1" w:rsidR="00E44AFC" w:rsidRDefault="00E44AFC" w:rsidP="00E44AFC">
      <w:pPr>
        <w:spacing w:after="0"/>
      </w:pPr>
      <w:r>
        <w:t>}</w:t>
      </w:r>
    </w:p>
    <w:p w14:paraId="29FEF6A8" w14:textId="35495F54" w:rsidR="00E44AFC" w:rsidRDefault="00E44AFC" w:rsidP="00E44AFC">
      <w:pPr>
        <w:spacing w:after="0"/>
      </w:pPr>
    </w:p>
    <w:p w14:paraId="5ADADA41" w14:textId="18F3C70F" w:rsidR="00E44AFC" w:rsidRDefault="00E44AFC" w:rsidP="00E44AFC">
      <w:pPr>
        <w:spacing w:after="0"/>
      </w:pPr>
    </w:p>
    <w:p w14:paraId="5B283CF3" w14:textId="77777777" w:rsidR="00E44AFC" w:rsidRDefault="00E44AFC" w:rsidP="00E44AFC">
      <w:pPr>
        <w:spacing w:after="0"/>
      </w:pPr>
    </w:p>
    <w:p w14:paraId="15E5FDF4" w14:textId="77777777" w:rsidR="00E44AFC" w:rsidRDefault="00E44AFC" w:rsidP="00E44AFC">
      <w:pPr>
        <w:spacing w:after="0"/>
      </w:pPr>
    </w:p>
    <w:p w14:paraId="334C3A88" w14:textId="77777777" w:rsidR="00E44AFC" w:rsidRDefault="00E44AFC" w:rsidP="00E44AFC">
      <w:pPr>
        <w:spacing w:after="0"/>
      </w:pPr>
      <w:proofErr w:type="gramStart"/>
      <w:r>
        <w:t>.first</w:t>
      </w:r>
      <w:proofErr w:type="gramEnd"/>
      <w:r>
        <w:t>-name {</w:t>
      </w:r>
    </w:p>
    <w:p w14:paraId="0E6E326D" w14:textId="77777777" w:rsidR="00E44AFC" w:rsidRDefault="00E44AFC" w:rsidP="00E44AFC">
      <w:pPr>
        <w:spacing w:after="0"/>
      </w:pPr>
      <w:r>
        <w:t xml:space="preserve">  font-weight: 400;</w:t>
      </w:r>
    </w:p>
    <w:p w14:paraId="349129DC" w14:textId="77777777" w:rsidR="00E44AFC" w:rsidRDefault="00E44AFC" w:rsidP="00E44AFC">
      <w:pPr>
        <w:spacing w:after="0"/>
      </w:pPr>
      <w:r>
        <w:t xml:space="preserve">  margin: 0;</w:t>
      </w:r>
    </w:p>
    <w:p w14:paraId="3FFFA17B" w14:textId="77777777" w:rsidR="00E44AFC" w:rsidRDefault="00E44AFC" w:rsidP="00E44AFC">
      <w:pPr>
        <w:spacing w:after="0"/>
      </w:pPr>
      <w:r>
        <w:t>}</w:t>
      </w:r>
    </w:p>
    <w:p w14:paraId="4CE2CD3D" w14:textId="77777777" w:rsidR="00E44AFC" w:rsidRDefault="00E44AFC" w:rsidP="00E44AFC">
      <w:pPr>
        <w:spacing w:after="0"/>
      </w:pPr>
      <w:proofErr w:type="gramStart"/>
      <w:r>
        <w:t>.last</w:t>
      </w:r>
      <w:proofErr w:type="gramEnd"/>
      <w:r>
        <w:t>-name {</w:t>
      </w:r>
    </w:p>
    <w:p w14:paraId="33E88A08" w14:textId="77777777" w:rsidR="00E44AFC" w:rsidRDefault="00E44AFC" w:rsidP="00E44AFC">
      <w:pPr>
        <w:spacing w:after="0"/>
      </w:pPr>
      <w:r>
        <w:t xml:space="preserve">  font-weight: 200;</w:t>
      </w:r>
    </w:p>
    <w:p w14:paraId="7B042BD2" w14:textId="77777777" w:rsidR="00E44AFC" w:rsidRDefault="00E44AFC" w:rsidP="00E44AFC">
      <w:pPr>
        <w:spacing w:after="0"/>
      </w:pPr>
      <w:r>
        <w:t xml:space="preserve">  margin: 0;</w:t>
      </w:r>
    </w:p>
    <w:p w14:paraId="6A120C1A" w14:textId="77777777" w:rsidR="00E44AFC" w:rsidRDefault="00E44AFC" w:rsidP="00E44AFC">
      <w:pPr>
        <w:spacing w:after="0"/>
      </w:pPr>
      <w:r>
        <w:t>}</w:t>
      </w:r>
    </w:p>
    <w:p w14:paraId="5167222D" w14:textId="77777777" w:rsidR="00E44AFC" w:rsidRDefault="00E44AFC" w:rsidP="00E44AFC">
      <w:pPr>
        <w:spacing w:after="0"/>
      </w:pPr>
    </w:p>
    <w:p w14:paraId="7C97054A" w14:textId="77777777" w:rsidR="00E44AFC" w:rsidRDefault="00E44AFC" w:rsidP="00E44AFC">
      <w:pPr>
        <w:spacing w:after="0"/>
      </w:pPr>
      <w:proofErr w:type="gramStart"/>
      <w:r>
        <w:t>.header</w:t>
      </w:r>
      <w:proofErr w:type="gramEnd"/>
      <w:r>
        <w:t>-right {</w:t>
      </w:r>
    </w:p>
    <w:p w14:paraId="48B2EC22" w14:textId="77777777" w:rsidR="00E44AFC" w:rsidRDefault="00E44AFC" w:rsidP="00E44AFC">
      <w:pPr>
        <w:spacing w:after="0"/>
      </w:pPr>
      <w:r>
        <w:t xml:space="preserve">  width: 100%;</w:t>
      </w:r>
    </w:p>
    <w:p w14:paraId="13199EC2" w14:textId="77777777" w:rsidR="00E44AFC" w:rsidRDefault="00E44AFC" w:rsidP="00E44AFC">
      <w:pPr>
        <w:spacing w:after="0"/>
      </w:pPr>
      <w:r>
        <w:t xml:space="preserve">  display: grid;</w:t>
      </w:r>
    </w:p>
    <w:p w14:paraId="58EC3A1D" w14:textId="77777777" w:rsidR="00E44AFC" w:rsidRDefault="00E44AFC" w:rsidP="00E44AFC">
      <w:pPr>
        <w:spacing w:after="0"/>
      </w:pPr>
      <w:r>
        <w:t xml:space="preserve">  justify-items: end;</w:t>
      </w:r>
    </w:p>
    <w:p w14:paraId="797E48DE" w14:textId="77777777" w:rsidR="00E44AFC" w:rsidRDefault="00E44AFC" w:rsidP="00E44AFC">
      <w:pPr>
        <w:spacing w:after="0"/>
      </w:pPr>
      <w:r>
        <w:t>}</w:t>
      </w:r>
    </w:p>
    <w:p w14:paraId="7CBE60C9" w14:textId="77777777" w:rsidR="00E44AFC" w:rsidRDefault="00E44AFC" w:rsidP="00E44AFC">
      <w:pPr>
        <w:spacing w:after="0"/>
      </w:pPr>
    </w:p>
    <w:p w14:paraId="2E93EDD7" w14:textId="77777777" w:rsidR="00E44AFC" w:rsidRDefault="00E44AFC" w:rsidP="00E44AFC">
      <w:pPr>
        <w:spacing w:after="0"/>
      </w:pPr>
      <w:proofErr w:type="gramStart"/>
      <w:r>
        <w:t>.header</w:t>
      </w:r>
      <w:proofErr w:type="gramEnd"/>
      <w:r>
        <w:t>-right p {</w:t>
      </w:r>
    </w:p>
    <w:p w14:paraId="7C181D74" w14:textId="77777777" w:rsidR="00E44AFC" w:rsidRDefault="00E44AFC" w:rsidP="00E44AFC">
      <w:pPr>
        <w:spacing w:after="0"/>
      </w:pPr>
      <w:r>
        <w:t xml:space="preserve">  display: inline-block;</w:t>
      </w:r>
    </w:p>
    <w:p w14:paraId="442EEEDD" w14:textId="77777777" w:rsidR="00E44AFC" w:rsidRDefault="00E44AFC" w:rsidP="00E44AFC">
      <w:pPr>
        <w:spacing w:after="0"/>
      </w:pPr>
      <w:r>
        <w:t>}</w:t>
      </w:r>
    </w:p>
    <w:p w14:paraId="578E7AB6" w14:textId="77777777" w:rsidR="00E44AFC" w:rsidRDefault="00E44AFC" w:rsidP="00E44AFC">
      <w:pPr>
        <w:spacing w:after="0"/>
      </w:pPr>
    </w:p>
    <w:p w14:paraId="10067D93" w14:textId="77777777" w:rsidR="00E44AFC" w:rsidRDefault="00E44AFC" w:rsidP="00E44AFC">
      <w:pPr>
        <w:spacing w:after="0"/>
      </w:pPr>
      <w:proofErr w:type="gramStart"/>
      <w:r>
        <w:t>.grey</w:t>
      </w:r>
      <w:proofErr w:type="gramEnd"/>
      <w:r>
        <w:t xml:space="preserve"> {</w:t>
      </w:r>
    </w:p>
    <w:p w14:paraId="640C21A1" w14:textId="77777777" w:rsidR="00E44AFC" w:rsidRDefault="00E44AFC" w:rsidP="00E44AFC">
      <w:pPr>
        <w:spacing w:after="0"/>
      </w:pPr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133, 133, 133);</w:t>
      </w:r>
    </w:p>
    <w:p w14:paraId="4073044A" w14:textId="77777777" w:rsidR="00E44AFC" w:rsidRDefault="00E44AFC" w:rsidP="00E44AFC">
      <w:pPr>
        <w:spacing w:after="0"/>
      </w:pPr>
      <w:r>
        <w:t xml:space="preserve">  color: #fff;</w:t>
      </w:r>
    </w:p>
    <w:p w14:paraId="17786CD1" w14:textId="77777777" w:rsidR="00E44AFC" w:rsidRDefault="00E44AFC" w:rsidP="00E44AFC">
      <w:pPr>
        <w:spacing w:after="0"/>
      </w:pPr>
      <w:r>
        <w:t xml:space="preserve">  padding: 0.7rem;</w:t>
      </w:r>
    </w:p>
    <w:p w14:paraId="01F350EA" w14:textId="77777777" w:rsidR="00E44AFC" w:rsidRDefault="00E44AFC" w:rsidP="00E44AFC">
      <w:pPr>
        <w:spacing w:after="0"/>
      </w:pPr>
      <w:r>
        <w:t xml:space="preserve">  border-radius: 0.3rem;</w:t>
      </w:r>
    </w:p>
    <w:p w14:paraId="6E73E351" w14:textId="77777777" w:rsidR="00E44AFC" w:rsidRDefault="00E44AFC" w:rsidP="00E44AFC">
      <w:pPr>
        <w:spacing w:after="0"/>
      </w:pPr>
      <w:r>
        <w:t>}</w:t>
      </w:r>
    </w:p>
    <w:p w14:paraId="6EE4911D" w14:textId="77777777" w:rsidR="00E44AFC" w:rsidRDefault="00E44AFC" w:rsidP="00E44AFC">
      <w:pPr>
        <w:spacing w:after="0"/>
      </w:pPr>
    </w:p>
    <w:p w14:paraId="519FEBA9" w14:textId="77777777" w:rsidR="00E44AFC" w:rsidRDefault="00E44AFC" w:rsidP="00E44AFC">
      <w:pPr>
        <w:spacing w:after="0"/>
      </w:pPr>
      <w:proofErr w:type="gramStart"/>
      <w:r>
        <w:t>.icon</w:t>
      </w:r>
      <w:proofErr w:type="gramEnd"/>
      <w:r>
        <w:t xml:space="preserve"> {</w:t>
      </w:r>
    </w:p>
    <w:p w14:paraId="7F20A269" w14:textId="77777777" w:rsidR="00E44AFC" w:rsidRDefault="00E44AFC" w:rsidP="00E44AFC">
      <w:pPr>
        <w:spacing w:after="0"/>
      </w:pPr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223, 223);</w:t>
      </w:r>
    </w:p>
    <w:p w14:paraId="22038531" w14:textId="77777777" w:rsidR="00E44AFC" w:rsidRDefault="00E44AFC" w:rsidP="00E44AFC">
      <w:pPr>
        <w:spacing w:after="0"/>
      </w:pPr>
      <w:r>
        <w:t xml:space="preserve">  font-size: 1.5rem;</w:t>
      </w:r>
    </w:p>
    <w:p w14:paraId="7C1963C4" w14:textId="77777777" w:rsidR="00E44AFC" w:rsidRDefault="00E44AFC" w:rsidP="00E44AFC">
      <w:pPr>
        <w:spacing w:after="0"/>
      </w:pPr>
      <w:r>
        <w:t xml:space="preserve">  margin-right: 0.5rem;</w:t>
      </w:r>
    </w:p>
    <w:p w14:paraId="75155488" w14:textId="77777777" w:rsidR="00E44AFC" w:rsidRDefault="00E44AFC" w:rsidP="00E44AFC">
      <w:pPr>
        <w:spacing w:after="0"/>
      </w:pPr>
      <w:r>
        <w:t>}</w:t>
      </w:r>
    </w:p>
    <w:p w14:paraId="4E58C8D6" w14:textId="77777777" w:rsidR="00E44AFC" w:rsidRDefault="00E44AFC" w:rsidP="00E44AFC">
      <w:pPr>
        <w:spacing w:after="0"/>
      </w:pPr>
    </w:p>
    <w:p w14:paraId="3F1D9515" w14:textId="77777777" w:rsidR="00E44AFC" w:rsidRDefault="00E44AFC" w:rsidP="00E44AFC">
      <w:pPr>
        <w:spacing w:after="0"/>
      </w:pPr>
      <w:r>
        <w:t>table {</w:t>
      </w:r>
    </w:p>
    <w:p w14:paraId="6CED0A36" w14:textId="77777777" w:rsidR="00E44AFC" w:rsidRDefault="00E44AFC" w:rsidP="00E44AFC">
      <w:pPr>
        <w:spacing w:after="0"/>
      </w:pPr>
      <w:r>
        <w:lastRenderedPageBreak/>
        <w:t xml:space="preserve">  border: 2px solid #000;</w:t>
      </w:r>
    </w:p>
    <w:p w14:paraId="5CADB3AD" w14:textId="77777777" w:rsidR="00E44AFC" w:rsidRDefault="00E44AFC" w:rsidP="00E44AFC">
      <w:pPr>
        <w:spacing w:after="0"/>
      </w:pPr>
      <w:r>
        <w:t xml:space="preserve">  margin: 1rem 0 1rem 0;</w:t>
      </w:r>
    </w:p>
    <w:p w14:paraId="0ED2C9A5" w14:textId="77777777" w:rsidR="00E44AFC" w:rsidRDefault="00E44AFC" w:rsidP="00E44AFC">
      <w:pPr>
        <w:spacing w:after="0"/>
      </w:pPr>
      <w:r>
        <w:t xml:space="preserve">  width: 100%;</w:t>
      </w:r>
    </w:p>
    <w:p w14:paraId="478E7198" w14:textId="77777777" w:rsidR="00E44AFC" w:rsidRDefault="00E44AFC" w:rsidP="00E44AFC">
      <w:pPr>
        <w:spacing w:after="0"/>
      </w:pPr>
      <w:r>
        <w:t xml:space="preserve">  text-align: center;</w:t>
      </w:r>
    </w:p>
    <w:p w14:paraId="3EA8A5F7" w14:textId="77777777" w:rsidR="00E44AFC" w:rsidRDefault="00E44AFC" w:rsidP="00E44AFC">
      <w:pPr>
        <w:spacing w:after="0"/>
      </w:pPr>
      <w:r>
        <w:t xml:space="preserve">  border-collapse: collapse;</w:t>
      </w:r>
    </w:p>
    <w:p w14:paraId="66F3D516" w14:textId="77777777" w:rsidR="00E44AFC" w:rsidRDefault="00E44AFC" w:rsidP="00E44AFC">
      <w:pPr>
        <w:spacing w:after="0"/>
      </w:pPr>
      <w:r>
        <w:t>}</w:t>
      </w:r>
    </w:p>
    <w:p w14:paraId="33429D76" w14:textId="31B72074" w:rsidR="00E44AFC" w:rsidRDefault="00E44AFC" w:rsidP="00E44AFC">
      <w:pPr>
        <w:spacing w:after="0"/>
      </w:pPr>
    </w:p>
    <w:p w14:paraId="5964C460" w14:textId="09CE8699" w:rsidR="00E44AFC" w:rsidRDefault="00E44AFC" w:rsidP="00E44AFC">
      <w:pPr>
        <w:spacing w:after="0"/>
      </w:pPr>
    </w:p>
    <w:p w14:paraId="530E4863" w14:textId="65FBEFA1" w:rsidR="00E44AFC" w:rsidRDefault="00E44AFC" w:rsidP="00E44AFC">
      <w:pPr>
        <w:spacing w:after="0"/>
      </w:pPr>
    </w:p>
    <w:p w14:paraId="0D24E263" w14:textId="5B0D9CD8" w:rsidR="00E44AFC" w:rsidRDefault="00E44AFC" w:rsidP="00E44AFC">
      <w:pPr>
        <w:spacing w:after="0"/>
      </w:pPr>
    </w:p>
    <w:p w14:paraId="3447031B" w14:textId="14F7B2D0" w:rsidR="00E44AFC" w:rsidRDefault="00D42A72" w:rsidP="00E44AF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CACAD" wp14:editId="477CBBBD">
                <wp:simplePos x="0" y="0"/>
                <wp:positionH relativeFrom="margin">
                  <wp:posOffset>888365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AE0663" w14:textId="17359488" w:rsidR="00D42A72" w:rsidRPr="00382F4B" w:rsidRDefault="00D42A72" w:rsidP="00D42A7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contact_style.css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ACAD" id="Text Box 22" o:spid="_x0000_s1037" type="#_x0000_t202" style="position:absolute;margin-left:69.95pt;margin-top:1.65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0CAE0663" w14:textId="17359488" w:rsidR="00D42A72" w:rsidRPr="00382F4B" w:rsidRDefault="00D42A72" w:rsidP="00D42A72">
                      <w:pP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_style.css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1118D" w14:textId="41EFAC89" w:rsidR="00D42A72" w:rsidRDefault="00D42A72" w:rsidP="00E44AFC">
      <w:pPr>
        <w:spacing w:after="0"/>
      </w:pPr>
    </w:p>
    <w:p w14:paraId="7555B61D" w14:textId="77777777" w:rsidR="00D42A72" w:rsidRDefault="00D42A72" w:rsidP="00E44AFC">
      <w:pPr>
        <w:spacing w:after="0"/>
      </w:pPr>
    </w:p>
    <w:p w14:paraId="33F99060" w14:textId="77777777" w:rsidR="00D42A72" w:rsidRDefault="00D42A72" w:rsidP="00E44AFC">
      <w:pPr>
        <w:spacing w:after="0"/>
      </w:pPr>
    </w:p>
    <w:p w14:paraId="496CDE50" w14:textId="14071630" w:rsidR="00D42A72" w:rsidRDefault="00D42A72" w:rsidP="00E44AFC">
      <w:pPr>
        <w:spacing w:after="0"/>
      </w:pPr>
    </w:p>
    <w:p w14:paraId="72C8B34A" w14:textId="77777777" w:rsidR="00D42A72" w:rsidRDefault="00D42A72" w:rsidP="00D42A72">
      <w:pPr>
        <w:spacing w:after="0"/>
      </w:pPr>
      <w:r>
        <w:t>*{</w:t>
      </w:r>
    </w:p>
    <w:p w14:paraId="18931C11" w14:textId="77777777" w:rsidR="00D42A72" w:rsidRDefault="00D42A72" w:rsidP="00D42A72">
      <w:pPr>
        <w:spacing w:after="0"/>
      </w:pPr>
      <w:r>
        <w:tab/>
        <w:t>padding: 0;</w:t>
      </w:r>
    </w:p>
    <w:p w14:paraId="5EA86727" w14:textId="77777777" w:rsidR="00D42A72" w:rsidRDefault="00D42A72" w:rsidP="00D42A72">
      <w:pPr>
        <w:spacing w:after="0"/>
      </w:pPr>
      <w:r>
        <w:tab/>
        <w:t>margin: 0;</w:t>
      </w:r>
    </w:p>
    <w:p w14:paraId="7D8A3F19" w14:textId="77777777" w:rsidR="00D42A72" w:rsidRDefault="00D42A72" w:rsidP="00D42A72">
      <w:pPr>
        <w:spacing w:after="0"/>
      </w:pPr>
      <w:r>
        <w:tab/>
        <w:t>box-sizing: border-box;</w:t>
      </w:r>
    </w:p>
    <w:p w14:paraId="3BA38C8E" w14:textId="77777777" w:rsidR="00D42A72" w:rsidRDefault="00D42A72" w:rsidP="00D42A72">
      <w:pPr>
        <w:spacing w:after="0"/>
      </w:pPr>
      <w:r>
        <w:tab/>
        <w:t>font-family: 'Quicksand', sans-serif;</w:t>
      </w:r>
    </w:p>
    <w:p w14:paraId="0C5401C6" w14:textId="77777777" w:rsidR="00D42A72" w:rsidRDefault="00D42A72" w:rsidP="00D42A72">
      <w:pPr>
        <w:spacing w:after="0"/>
      </w:pPr>
      <w:r>
        <w:t>}</w:t>
      </w:r>
    </w:p>
    <w:p w14:paraId="0DD4C8C6" w14:textId="77777777" w:rsidR="00D42A72" w:rsidRDefault="00D42A72" w:rsidP="00D42A72">
      <w:pPr>
        <w:spacing w:after="0"/>
      </w:pPr>
    </w:p>
    <w:p w14:paraId="3726FE1D" w14:textId="77777777" w:rsidR="00D42A72" w:rsidRDefault="00D42A72" w:rsidP="00D42A72">
      <w:pPr>
        <w:spacing w:after="0"/>
      </w:pPr>
      <w:proofErr w:type="gramStart"/>
      <w:r>
        <w:t>body{</w:t>
      </w:r>
      <w:proofErr w:type="gramEnd"/>
    </w:p>
    <w:p w14:paraId="6DEF827D" w14:textId="77777777" w:rsidR="00D42A72" w:rsidRDefault="00D42A72" w:rsidP="00D42A72">
      <w:pPr>
        <w:spacing w:after="0"/>
      </w:pPr>
      <w:r>
        <w:tab/>
        <w:t>height: 100vh;</w:t>
      </w:r>
    </w:p>
    <w:p w14:paraId="186DDB17" w14:textId="77777777" w:rsidR="00D42A72" w:rsidRDefault="00D42A72" w:rsidP="00D42A72">
      <w:pPr>
        <w:spacing w:after="0"/>
      </w:pPr>
      <w:r>
        <w:tab/>
        <w:t>width: 100%;</w:t>
      </w:r>
    </w:p>
    <w:p w14:paraId="497AC790" w14:textId="77777777" w:rsidR="00D42A72" w:rsidRDefault="00D42A72" w:rsidP="00D42A72">
      <w:pPr>
        <w:spacing w:after="0"/>
      </w:pPr>
      <w:r>
        <w:t>}</w:t>
      </w:r>
    </w:p>
    <w:p w14:paraId="0646C0B9" w14:textId="77777777" w:rsidR="00D42A72" w:rsidRDefault="00D42A72" w:rsidP="00D42A72">
      <w:pPr>
        <w:spacing w:after="0"/>
      </w:pPr>
    </w:p>
    <w:p w14:paraId="635C31C7" w14:textId="77777777" w:rsidR="00D42A72" w:rsidRDefault="00D42A72" w:rsidP="00D42A72">
      <w:pPr>
        <w:spacing w:after="0"/>
      </w:pPr>
      <w:r>
        <w:t>.</w:t>
      </w:r>
      <w:proofErr w:type="gramStart"/>
      <w:r>
        <w:t>container{</w:t>
      </w:r>
      <w:proofErr w:type="gramEnd"/>
    </w:p>
    <w:p w14:paraId="62EE7E73" w14:textId="77777777" w:rsidR="00D42A72" w:rsidRDefault="00D42A72" w:rsidP="00D42A72">
      <w:pPr>
        <w:spacing w:after="0"/>
      </w:pPr>
      <w:r>
        <w:tab/>
        <w:t>position: relative;</w:t>
      </w:r>
    </w:p>
    <w:p w14:paraId="7275F5D7" w14:textId="77777777" w:rsidR="00D42A72" w:rsidRDefault="00D42A72" w:rsidP="00D42A72">
      <w:pPr>
        <w:spacing w:after="0"/>
      </w:pPr>
      <w:r>
        <w:tab/>
        <w:t>width: 100%;</w:t>
      </w:r>
    </w:p>
    <w:p w14:paraId="326520CF" w14:textId="77777777" w:rsidR="00D42A72" w:rsidRDefault="00D42A72" w:rsidP="00D42A72">
      <w:pPr>
        <w:spacing w:after="0"/>
      </w:pPr>
      <w:r>
        <w:tab/>
        <w:t>height: 100%;</w:t>
      </w:r>
    </w:p>
    <w:p w14:paraId="6CA867A9" w14:textId="77777777" w:rsidR="00D42A72" w:rsidRDefault="00D42A72" w:rsidP="00D42A72">
      <w:pPr>
        <w:spacing w:after="0"/>
      </w:pPr>
      <w:r>
        <w:tab/>
        <w:t>display: flex;</w:t>
      </w:r>
    </w:p>
    <w:p w14:paraId="139D9CA8" w14:textId="77777777" w:rsidR="00D42A72" w:rsidRDefault="00D42A72" w:rsidP="00D42A72">
      <w:pPr>
        <w:spacing w:after="0"/>
      </w:pPr>
      <w:r>
        <w:tab/>
        <w:t>justify-content: center;</w:t>
      </w:r>
    </w:p>
    <w:p w14:paraId="208F9FFE" w14:textId="77777777" w:rsidR="00D42A72" w:rsidRDefault="00D42A72" w:rsidP="00D42A72">
      <w:pPr>
        <w:spacing w:after="0"/>
      </w:pPr>
      <w:r>
        <w:tab/>
        <w:t>align-items: center;</w:t>
      </w:r>
    </w:p>
    <w:p w14:paraId="40F98746" w14:textId="77777777" w:rsidR="00D42A72" w:rsidRDefault="00D42A72" w:rsidP="00D42A72">
      <w:pPr>
        <w:spacing w:after="0"/>
      </w:pPr>
      <w:r>
        <w:tab/>
        <w:t>padding: 20px 100px;</w:t>
      </w:r>
    </w:p>
    <w:p w14:paraId="3FC76484" w14:textId="77777777" w:rsidR="00D42A72" w:rsidRDefault="00D42A72" w:rsidP="00D42A72">
      <w:pPr>
        <w:spacing w:after="0"/>
      </w:pPr>
      <w:r>
        <w:t>}</w:t>
      </w:r>
    </w:p>
    <w:p w14:paraId="5F67FEDB" w14:textId="77777777" w:rsidR="00D42A72" w:rsidRDefault="00D42A72" w:rsidP="00D42A72">
      <w:pPr>
        <w:spacing w:after="0"/>
      </w:pPr>
    </w:p>
    <w:p w14:paraId="33A90EC5" w14:textId="77777777" w:rsidR="00D42A72" w:rsidRDefault="00D42A72" w:rsidP="00D42A72">
      <w:pPr>
        <w:spacing w:after="0"/>
      </w:pPr>
      <w:r>
        <w:t>.</w:t>
      </w:r>
      <w:proofErr w:type="spellStart"/>
      <w:proofErr w:type="gramStart"/>
      <w:r>
        <w:t>container:after</w:t>
      </w:r>
      <w:proofErr w:type="spellEnd"/>
      <w:proofErr w:type="gramEnd"/>
      <w:r>
        <w:t>{</w:t>
      </w:r>
    </w:p>
    <w:p w14:paraId="77A87507" w14:textId="77777777" w:rsidR="00D42A72" w:rsidRDefault="00D42A72" w:rsidP="00D42A72">
      <w:pPr>
        <w:spacing w:after="0"/>
      </w:pPr>
      <w:r>
        <w:tab/>
        <w:t>content: '';</w:t>
      </w:r>
    </w:p>
    <w:p w14:paraId="149E891A" w14:textId="77777777" w:rsidR="00D42A72" w:rsidRDefault="00D42A72" w:rsidP="00D42A72">
      <w:pPr>
        <w:spacing w:after="0"/>
      </w:pPr>
      <w:r>
        <w:lastRenderedPageBreak/>
        <w:tab/>
        <w:t>position: absolute;</w:t>
      </w:r>
    </w:p>
    <w:p w14:paraId="20FE7227" w14:textId="77777777" w:rsidR="00D42A72" w:rsidRDefault="00D42A72" w:rsidP="00D42A72">
      <w:pPr>
        <w:spacing w:after="0"/>
      </w:pPr>
      <w:r>
        <w:tab/>
        <w:t>width: 100%;</w:t>
      </w:r>
    </w:p>
    <w:p w14:paraId="5C6E157D" w14:textId="77777777" w:rsidR="00D42A72" w:rsidRDefault="00D42A72" w:rsidP="00D42A72">
      <w:pPr>
        <w:spacing w:after="0"/>
      </w:pPr>
      <w:r>
        <w:tab/>
        <w:t>height: 100%;</w:t>
      </w:r>
    </w:p>
    <w:p w14:paraId="063B35A7" w14:textId="77777777" w:rsidR="00D42A72" w:rsidRDefault="00D42A72" w:rsidP="00D42A72">
      <w:pPr>
        <w:spacing w:after="0"/>
      </w:pPr>
      <w:r>
        <w:tab/>
        <w:t>left: 0;</w:t>
      </w:r>
    </w:p>
    <w:p w14:paraId="288607F5" w14:textId="77777777" w:rsidR="00D42A72" w:rsidRDefault="00D42A72" w:rsidP="00D42A72">
      <w:pPr>
        <w:spacing w:after="0"/>
      </w:pPr>
      <w:r>
        <w:tab/>
        <w:t>top: 0;</w:t>
      </w:r>
    </w:p>
    <w:p w14:paraId="38EC1600" w14:textId="77777777" w:rsidR="00D42A72" w:rsidRDefault="00D42A72" w:rsidP="00D42A72">
      <w:pPr>
        <w:spacing w:after="0"/>
      </w:pPr>
      <w:r>
        <w:tab/>
        <w:t xml:space="preserve">background: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/main.jpg") no-repeat center;</w:t>
      </w:r>
    </w:p>
    <w:p w14:paraId="5414C93A" w14:textId="77777777" w:rsidR="00D42A72" w:rsidRDefault="00D42A72" w:rsidP="00D42A72">
      <w:pPr>
        <w:spacing w:after="0"/>
      </w:pPr>
      <w:r>
        <w:tab/>
        <w:t>background-size: cover;</w:t>
      </w:r>
    </w:p>
    <w:p w14:paraId="3C789DFF" w14:textId="77777777" w:rsidR="00D42A72" w:rsidRDefault="00D42A72" w:rsidP="00D42A72">
      <w:pPr>
        <w:spacing w:after="0"/>
      </w:pPr>
      <w:r>
        <w:tab/>
        <w:t>filter: blur(50px);</w:t>
      </w:r>
    </w:p>
    <w:p w14:paraId="7A521700" w14:textId="77777777" w:rsidR="00D42A72" w:rsidRDefault="00D42A72" w:rsidP="00D42A72">
      <w:pPr>
        <w:spacing w:after="0"/>
      </w:pPr>
      <w:r>
        <w:tab/>
        <w:t>z-index: -1;</w:t>
      </w:r>
    </w:p>
    <w:p w14:paraId="3A495343" w14:textId="77777777" w:rsidR="00D42A72" w:rsidRDefault="00D42A72" w:rsidP="00D42A72">
      <w:pPr>
        <w:spacing w:after="0"/>
      </w:pPr>
      <w:r>
        <w:t>}</w:t>
      </w:r>
    </w:p>
    <w:p w14:paraId="2A0BF959" w14:textId="77777777" w:rsidR="00D42A72" w:rsidRDefault="00D42A72" w:rsidP="00D42A72">
      <w:pPr>
        <w:spacing w:after="0"/>
      </w:pPr>
      <w:proofErr w:type="gramStart"/>
      <w:r>
        <w:t>.contact</w:t>
      </w:r>
      <w:proofErr w:type="gramEnd"/>
      <w:r>
        <w:t>-box{</w:t>
      </w:r>
    </w:p>
    <w:p w14:paraId="2869942A" w14:textId="77777777" w:rsidR="00D42A72" w:rsidRDefault="00D42A72" w:rsidP="00D42A72">
      <w:pPr>
        <w:spacing w:after="0"/>
      </w:pPr>
      <w:r>
        <w:tab/>
        <w:t>max-width: 850px;</w:t>
      </w:r>
    </w:p>
    <w:p w14:paraId="7565D803" w14:textId="5912C08F" w:rsidR="00D42A72" w:rsidRDefault="00D42A72" w:rsidP="00D42A72">
      <w:pPr>
        <w:spacing w:after="0"/>
      </w:pPr>
      <w:r>
        <w:tab/>
        <w:t>display: grid;</w:t>
      </w:r>
    </w:p>
    <w:p w14:paraId="3F7223F7" w14:textId="18DA886F" w:rsidR="00D42A72" w:rsidRDefault="00D42A72" w:rsidP="00D42A72">
      <w:pPr>
        <w:spacing w:after="0"/>
      </w:pPr>
    </w:p>
    <w:p w14:paraId="12B0CBAA" w14:textId="77777777" w:rsidR="00D42A72" w:rsidRDefault="00D42A72" w:rsidP="00D42A72">
      <w:pPr>
        <w:spacing w:after="0"/>
      </w:pPr>
    </w:p>
    <w:p w14:paraId="5F1CD33D" w14:textId="77777777" w:rsidR="00D42A72" w:rsidRDefault="00D42A72" w:rsidP="00D42A72">
      <w:pPr>
        <w:spacing w:after="0"/>
      </w:pPr>
      <w:r>
        <w:tab/>
        <w:t xml:space="preserve">grid-template-columns: </w:t>
      </w:r>
      <w:proofErr w:type="gramStart"/>
      <w:r>
        <w:t>repeat(</w:t>
      </w:r>
      <w:proofErr w:type="gramEnd"/>
      <w:r>
        <w:t>2, 1fr);</w:t>
      </w:r>
    </w:p>
    <w:p w14:paraId="6FE0B794" w14:textId="77777777" w:rsidR="00D42A72" w:rsidRDefault="00D42A72" w:rsidP="00D42A72">
      <w:pPr>
        <w:spacing w:after="0"/>
      </w:pPr>
      <w:r>
        <w:tab/>
        <w:t>justify-content: center;</w:t>
      </w:r>
    </w:p>
    <w:p w14:paraId="1AEFA29A" w14:textId="77777777" w:rsidR="00D42A72" w:rsidRDefault="00D42A72" w:rsidP="00D42A72">
      <w:pPr>
        <w:spacing w:after="0"/>
      </w:pPr>
      <w:r>
        <w:tab/>
        <w:t>align-items: center;</w:t>
      </w:r>
    </w:p>
    <w:p w14:paraId="763DAEE8" w14:textId="77777777" w:rsidR="00D42A72" w:rsidRDefault="00D42A72" w:rsidP="00D42A72">
      <w:pPr>
        <w:spacing w:after="0"/>
      </w:pPr>
      <w:r>
        <w:tab/>
        <w:t>text-align: center;</w:t>
      </w:r>
    </w:p>
    <w:p w14:paraId="376BE6A1" w14:textId="77777777" w:rsidR="00D42A72" w:rsidRDefault="00D42A72" w:rsidP="00D42A72">
      <w:pPr>
        <w:spacing w:after="0"/>
      </w:pPr>
      <w:r>
        <w:tab/>
        <w:t>background-color: #fff;</w:t>
      </w:r>
    </w:p>
    <w:p w14:paraId="417B7B24" w14:textId="77777777" w:rsidR="00D42A72" w:rsidRDefault="00D42A72" w:rsidP="00D42A72">
      <w:pPr>
        <w:spacing w:after="0"/>
      </w:pPr>
      <w:r>
        <w:tab/>
        <w:t xml:space="preserve">box-shadow: 0px </w:t>
      </w:r>
      <w:proofErr w:type="spellStart"/>
      <w:r>
        <w:t>0px</w:t>
      </w:r>
      <w:proofErr w:type="spellEnd"/>
      <w:r>
        <w:t xml:space="preserve"> 19px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0,0,0,0.19);</w:t>
      </w:r>
    </w:p>
    <w:p w14:paraId="392FE6F3" w14:textId="77777777" w:rsidR="00D42A72" w:rsidRDefault="00D42A72" w:rsidP="00D42A72">
      <w:pPr>
        <w:spacing w:after="0"/>
      </w:pPr>
      <w:r>
        <w:t>}</w:t>
      </w:r>
    </w:p>
    <w:p w14:paraId="7DBBCE11" w14:textId="77777777" w:rsidR="00D42A72" w:rsidRDefault="00D42A72" w:rsidP="00D42A72">
      <w:pPr>
        <w:spacing w:after="0"/>
      </w:pPr>
    </w:p>
    <w:p w14:paraId="28DD618E" w14:textId="77777777" w:rsidR="00D42A72" w:rsidRDefault="00D42A72" w:rsidP="00D42A72">
      <w:pPr>
        <w:spacing w:after="0"/>
      </w:pPr>
      <w:proofErr w:type="gramStart"/>
      <w:r>
        <w:t>.left</w:t>
      </w:r>
      <w:proofErr w:type="gramEnd"/>
      <w:r>
        <w:t>{</w:t>
      </w:r>
    </w:p>
    <w:p w14:paraId="4FF45655" w14:textId="77777777" w:rsidR="00D42A72" w:rsidRDefault="00D42A72" w:rsidP="00D42A72">
      <w:pPr>
        <w:spacing w:after="0"/>
      </w:pPr>
      <w:r>
        <w:tab/>
        <w:t xml:space="preserve">background: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/profile.jpg") no-repeat center;</w:t>
      </w:r>
    </w:p>
    <w:p w14:paraId="6BA0DB3C" w14:textId="77777777" w:rsidR="00D42A72" w:rsidRDefault="00D42A72" w:rsidP="00D42A72">
      <w:pPr>
        <w:spacing w:after="0"/>
      </w:pPr>
      <w:r>
        <w:tab/>
        <w:t>background-size: cover;</w:t>
      </w:r>
    </w:p>
    <w:p w14:paraId="15077D44" w14:textId="77777777" w:rsidR="00D42A72" w:rsidRDefault="00D42A72" w:rsidP="00D42A72">
      <w:pPr>
        <w:spacing w:after="0"/>
      </w:pPr>
      <w:r>
        <w:tab/>
        <w:t>height: 100%;</w:t>
      </w:r>
    </w:p>
    <w:p w14:paraId="5B5D65E7" w14:textId="77777777" w:rsidR="00D42A72" w:rsidRDefault="00D42A72" w:rsidP="00D42A72">
      <w:pPr>
        <w:spacing w:after="0"/>
      </w:pPr>
      <w:r>
        <w:t>}</w:t>
      </w:r>
    </w:p>
    <w:p w14:paraId="291B44B5" w14:textId="77777777" w:rsidR="00D42A72" w:rsidRDefault="00D42A72" w:rsidP="00D42A72">
      <w:pPr>
        <w:spacing w:after="0"/>
      </w:pPr>
    </w:p>
    <w:p w14:paraId="16279BEA" w14:textId="77777777" w:rsidR="00D42A72" w:rsidRDefault="00D42A72" w:rsidP="00D42A72">
      <w:pPr>
        <w:spacing w:after="0"/>
      </w:pPr>
      <w:proofErr w:type="gramStart"/>
      <w:r>
        <w:t>.right</w:t>
      </w:r>
      <w:proofErr w:type="gramEnd"/>
      <w:r>
        <w:t>{</w:t>
      </w:r>
    </w:p>
    <w:p w14:paraId="0895106A" w14:textId="77777777" w:rsidR="00D42A72" w:rsidRDefault="00D42A72" w:rsidP="00D42A72">
      <w:pPr>
        <w:spacing w:after="0"/>
      </w:pPr>
      <w:r>
        <w:tab/>
        <w:t>padding: 25px 40px;</w:t>
      </w:r>
    </w:p>
    <w:p w14:paraId="59A37305" w14:textId="77777777" w:rsidR="00D42A72" w:rsidRDefault="00D42A72" w:rsidP="00D42A72">
      <w:pPr>
        <w:spacing w:after="0"/>
      </w:pPr>
      <w:r>
        <w:t>}</w:t>
      </w:r>
    </w:p>
    <w:p w14:paraId="6E806FB7" w14:textId="77777777" w:rsidR="00D42A72" w:rsidRDefault="00D42A72" w:rsidP="00D42A72">
      <w:pPr>
        <w:spacing w:after="0"/>
      </w:pPr>
    </w:p>
    <w:p w14:paraId="504AA4B5" w14:textId="77777777" w:rsidR="00D42A72" w:rsidRDefault="00D42A72" w:rsidP="00D42A72">
      <w:pPr>
        <w:spacing w:after="0"/>
      </w:pPr>
      <w:r>
        <w:t>h2{</w:t>
      </w:r>
    </w:p>
    <w:p w14:paraId="5A9D9CE1" w14:textId="77777777" w:rsidR="00D42A72" w:rsidRDefault="00D42A72" w:rsidP="00D42A72">
      <w:pPr>
        <w:spacing w:after="0"/>
      </w:pPr>
      <w:r>
        <w:tab/>
        <w:t>position: relative;</w:t>
      </w:r>
    </w:p>
    <w:p w14:paraId="6B983781" w14:textId="77777777" w:rsidR="00D42A72" w:rsidRDefault="00D42A72" w:rsidP="00D42A72">
      <w:pPr>
        <w:spacing w:after="0"/>
      </w:pPr>
      <w:r>
        <w:tab/>
        <w:t>padding: 0 0 10px;</w:t>
      </w:r>
    </w:p>
    <w:p w14:paraId="499652EA" w14:textId="77777777" w:rsidR="00D42A72" w:rsidRDefault="00D42A72" w:rsidP="00D42A72">
      <w:pPr>
        <w:spacing w:after="0"/>
      </w:pPr>
      <w:r>
        <w:tab/>
        <w:t>margin-bottom: 10px;</w:t>
      </w:r>
    </w:p>
    <w:p w14:paraId="26F7A903" w14:textId="77777777" w:rsidR="00D42A72" w:rsidRDefault="00D42A72" w:rsidP="00D42A72">
      <w:pPr>
        <w:spacing w:after="0"/>
      </w:pPr>
      <w:r>
        <w:t>}</w:t>
      </w:r>
    </w:p>
    <w:p w14:paraId="061B8EF1" w14:textId="77777777" w:rsidR="00D42A72" w:rsidRDefault="00D42A72" w:rsidP="00D42A72">
      <w:pPr>
        <w:spacing w:after="0"/>
      </w:pPr>
    </w:p>
    <w:p w14:paraId="6A476587" w14:textId="77777777" w:rsidR="00D42A72" w:rsidRDefault="00D42A72" w:rsidP="00D42A72">
      <w:pPr>
        <w:spacing w:after="0"/>
      </w:pPr>
      <w:r>
        <w:lastRenderedPageBreak/>
        <w:t>h</w:t>
      </w:r>
      <w:proofErr w:type="gramStart"/>
      <w:r>
        <w:t>2:after</w:t>
      </w:r>
      <w:proofErr w:type="gramEnd"/>
      <w:r>
        <w:t>{</w:t>
      </w:r>
    </w:p>
    <w:p w14:paraId="500ECBCD" w14:textId="77777777" w:rsidR="00D42A72" w:rsidRDefault="00D42A72" w:rsidP="00D42A72">
      <w:pPr>
        <w:spacing w:after="0"/>
      </w:pPr>
      <w:r>
        <w:tab/>
        <w:t>content: '';</w:t>
      </w:r>
    </w:p>
    <w:p w14:paraId="62AD568E" w14:textId="77777777" w:rsidR="00D42A72" w:rsidRDefault="00D42A72" w:rsidP="00D42A72">
      <w:pPr>
        <w:spacing w:after="0"/>
      </w:pPr>
      <w:r>
        <w:t xml:space="preserve">    position: absolute;</w:t>
      </w:r>
    </w:p>
    <w:p w14:paraId="2EDE72AF" w14:textId="77777777" w:rsidR="00D42A72" w:rsidRDefault="00D42A72" w:rsidP="00D42A72">
      <w:pPr>
        <w:spacing w:after="0"/>
      </w:pPr>
      <w:r>
        <w:t xml:space="preserve">    left: 50%;</w:t>
      </w:r>
    </w:p>
    <w:p w14:paraId="26E26909" w14:textId="77777777" w:rsidR="00D42A72" w:rsidRDefault="00D42A72" w:rsidP="00D42A72">
      <w:pPr>
        <w:spacing w:after="0"/>
      </w:pPr>
      <w:r>
        <w:t xml:space="preserve">    bottom: 0;</w:t>
      </w:r>
    </w:p>
    <w:p w14:paraId="56E4405B" w14:textId="77777777" w:rsidR="00D42A72" w:rsidRDefault="00D42A72" w:rsidP="00D42A72">
      <w:pPr>
        <w:spacing w:after="0"/>
      </w:pPr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0D85C4D8" w14:textId="77777777" w:rsidR="00D42A72" w:rsidRDefault="00D42A72" w:rsidP="00D42A72">
      <w:pPr>
        <w:spacing w:after="0"/>
      </w:pPr>
      <w:r>
        <w:t xml:space="preserve">    height: 4px;</w:t>
      </w:r>
    </w:p>
    <w:p w14:paraId="5FDD4784" w14:textId="77777777" w:rsidR="00D42A72" w:rsidRDefault="00D42A72" w:rsidP="00D42A72">
      <w:pPr>
        <w:spacing w:after="0"/>
      </w:pPr>
      <w:r>
        <w:t xml:space="preserve">    width: 50px;</w:t>
      </w:r>
    </w:p>
    <w:p w14:paraId="470D83DF" w14:textId="77777777" w:rsidR="00D42A72" w:rsidRDefault="00D42A72" w:rsidP="00D42A72">
      <w:pPr>
        <w:spacing w:after="0"/>
      </w:pPr>
      <w:r>
        <w:t xml:space="preserve">    border-radius: 2px;</w:t>
      </w:r>
    </w:p>
    <w:p w14:paraId="6C88D195" w14:textId="77777777" w:rsidR="00D42A72" w:rsidRDefault="00D42A72" w:rsidP="00D42A72">
      <w:pPr>
        <w:spacing w:after="0"/>
      </w:pPr>
      <w:r>
        <w:t xml:space="preserve">    background-color: #2ecc71;</w:t>
      </w:r>
    </w:p>
    <w:p w14:paraId="57DD3D95" w14:textId="77777777" w:rsidR="00D42A72" w:rsidRDefault="00D42A72" w:rsidP="00D42A72">
      <w:pPr>
        <w:spacing w:after="0"/>
      </w:pPr>
      <w:r>
        <w:t>}</w:t>
      </w:r>
    </w:p>
    <w:p w14:paraId="5D907217" w14:textId="77777777" w:rsidR="00D42A72" w:rsidRDefault="00D42A72" w:rsidP="00D42A72">
      <w:pPr>
        <w:spacing w:after="0"/>
      </w:pPr>
    </w:p>
    <w:p w14:paraId="0975CAF4" w14:textId="77777777" w:rsidR="00D42A72" w:rsidRDefault="00D42A72" w:rsidP="00D42A72">
      <w:pPr>
        <w:spacing w:after="0"/>
      </w:pPr>
      <w:proofErr w:type="gramStart"/>
      <w:r>
        <w:t>.field</w:t>
      </w:r>
      <w:proofErr w:type="gramEnd"/>
      <w:r>
        <w:t>{</w:t>
      </w:r>
    </w:p>
    <w:p w14:paraId="06F7AA04" w14:textId="77777777" w:rsidR="00D42A72" w:rsidRDefault="00D42A72" w:rsidP="00D42A72">
      <w:pPr>
        <w:spacing w:after="0"/>
      </w:pPr>
      <w:r>
        <w:tab/>
        <w:t>width: 100%;</w:t>
      </w:r>
    </w:p>
    <w:p w14:paraId="664217D8" w14:textId="77777777" w:rsidR="00D42A72" w:rsidRDefault="00D42A72" w:rsidP="00D42A72">
      <w:pPr>
        <w:spacing w:after="0"/>
      </w:pPr>
      <w:r>
        <w:tab/>
        <w:t xml:space="preserve">border: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1099A2BF" w14:textId="77777777" w:rsidR="00D42A72" w:rsidRDefault="00D42A72" w:rsidP="00D42A72">
      <w:pPr>
        <w:spacing w:after="0"/>
      </w:pPr>
      <w:r>
        <w:tab/>
        <w:t>outline: none;</w:t>
      </w:r>
    </w:p>
    <w:p w14:paraId="710534BA" w14:textId="77777777" w:rsidR="00D42A72" w:rsidRDefault="00D42A72" w:rsidP="00D42A72">
      <w:pPr>
        <w:spacing w:after="0"/>
      </w:pP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230, 230, 230, 0.6);</w:t>
      </w:r>
    </w:p>
    <w:p w14:paraId="6FC4BE60" w14:textId="5F90855A" w:rsidR="00D42A72" w:rsidRDefault="00D42A72" w:rsidP="00D42A72">
      <w:pPr>
        <w:spacing w:after="0"/>
      </w:pPr>
      <w:r>
        <w:tab/>
        <w:t>padding: 0.5rem 1rem;</w:t>
      </w:r>
    </w:p>
    <w:p w14:paraId="4658A91C" w14:textId="525C61BA" w:rsidR="00D42A72" w:rsidRDefault="00D42A72" w:rsidP="00D42A72">
      <w:pPr>
        <w:spacing w:after="0"/>
      </w:pPr>
    </w:p>
    <w:p w14:paraId="3D1DEC25" w14:textId="77777777" w:rsidR="00D42A72" w:rsidRDefault="00D42A72" w:rsidP="00D42A72">
      <w:pPr>
        <w:spacing w:after="0"/>
      </w:pPr>
    </w:p>
    <w:p w14:paraId="69C85DFC" w14:textId="77777777" w:rsidR="00D42A72" w:rsidRDefault="00D42A72" w:rsidP="00D42A72">
      <w:pPr>
        <w:spacing w:after="0"/>
      </w:pPr>
      <w:r>
        <w:tab/>
        <w:t>font-size: 1.1rem;</w:t>
      </w:r>
    </w:p>
    <w:p w14:paraId="46CA8927" w14:textId="77777777" w:rsidR="00D42A72" w:rsidRDefault="00D42A72" w:rsidP="00D42A72">
      <w:pPr>
        <w:spacing w:after="0"/>
      </w:pPr>
      <w:r>
        <w:tab/>
        <w:t>margin-bottom: 22px;</w:t>
      </w:r>
    </w:p>
    <w:p w14:paraId="62FC79A1" w14:textId="77777777" w:rsidR="00D42A72" w:rsidRDefault="00D42A72" w:rsidP="00D42A72">
      <w:pPr>
        <w:spacing w:after="0"/>
      </w:pPr>
      <w:r>
        <w:tab/>
        <w:t>transition: .3s;</w:t>
      </w:r>
    </w:p>
    <w:p w14:paraId="0AD2F4E0" w14:textId="77777777" w:rsidR="00D42A72" w:rsidRDefault="00D42A72" w:rsidP="00D42A72">
      <w:pPr>
        <w:spacing w:after="0"/>
      </w:pPr>
      <w:r>
        <w:t>}</w:t>
      </w:r>
    </w:p>
    <w:p w14:paraId="5A08F19E" w14:textId="77777777" w:rsidR="00D42A72" w:rsidRDefault="00D42A72" w:rsidP="00D42A72">
      <w:pPr>
        <w:spacing w:after="0"/>
      </w:pPr>
    </w:p>
    <w:p w14:paraId="242A15BD" w14:textId="77777777" w:rsidR="00D42A72" w:rsidRDefault="00D42A72" w:rsidP="00D42A72">
      <w:pPr>
        <w:spacing w:after="0"/>
      </w:pPr>
      <w:proofErr w:type="gramStart"/>
      <w:r>
        <w:t>.</w:t>
      </w:r>
      <w:proofErr w:type="spellStart"/>
      <w:r>
        <w:t>field</w:t>
      </w:r>
      <w:proofErr w:type="gramEnd"/>
      <w:r>
        <w:t>:hover</w:t>
      </w:r>
      <w:proofErr w:type="spellEnd"/>
      <w:r>
        <w:t>{</w:t>
      </w:r>
    </w:p>
    <w:p w14:paraId="7D90B73E" w14:textId="77777777" w:rsidR="00D42A72" w:rsidRDefault="00D42A72" w:rsidP="00D42A72">
      <w:pPr>
        <w:spacing w:after="0"/>
      </w:pP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3D2BF95" w14:textId="77777777" w:rsidR="00D42A72" w:rsidRDefault="00D42A72" w:rsidP="00D42A72">
      <w:pPr>
        <w:spacing w:after="0"/>
      </w:pPr>
      <w:r>
        <w:t>}</w:t>
      </w:r>
    </w:p>
    <w:p w14:paraId="370C8CEC" w14:textId="77777777" w:rsidR="00D42A72" w:rsidRDefault="00D42A72" w:rsidP="00D42A72">
      <w:pPr>
        <w:spacing w:after="0"/>
      </w:pPr>
    </w:p>
    <w:p w14:paraId="778712BF" w14:textId="77777777" w:rsidR="00D42A72" w:rsidRDefault="00D42A72" w:rsidP="00D42A72">
      <w:pPr>
        <w:spacing w:after="0"/>
      </w:pP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13E72180" w14:textId="77777777" w:rsidR="00D42A72" w:rsidRDefault="00D42A72" w:rsidP="00D42A72">
      <w:pPr>
        <w:spacing w:after="0"/>
      </w:pPr>
      <w:r>
        <w:tab/>
        <w:t>min-height: 150px;</w:t>
      </w:r>
    </w:p>
    <w:p w14:paraId="24FCE592" w14:textId="77777777" w:rsidR="00D42A72" w:rsidRDefault="00D42A72" w:rsidP="00D42A72">
      <w:pPr>
        <w:spacing w:after="0"/>
      </w:pPr>
      <w:r>
        <w:t>}</w:t>
      </w:r>
    </w:p>
    <w:p w14:paraId="14FFE31D" w14:textId="77777777" w:rsidR="00D42A72" w:rsidRDefault="00D42A72" w:rsidP="00D42A72">
      <w:pPr>
        <w:spacing w:after="0"/>
      </w:pPr>
    </w:p>
    <w:p w14:paraId="37B8978B" w14:textId="77777777" w:rsidR="00D42A72" w:rsidRDefault="00D42A72" w:rsidP="00D42A72">
      <w:pPr>
        <w:spacing w:after="0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3F9A7854" w14:textId="77777777" w:rsidR="00D42A72" w:rsidRDefault="00D42A72" w:rsidP="00D42A72">
      <w:pPr>
        <w:spacing w:after="0"/>
      </w:pPr>
      <w:r>
        <w:tab/>
        <w:t>width: 100%;</w:t>
      </w:r>
    </w:p>
    <w:p w14:paraId="2406F746" w14:textId="77777777" w:rsidR="00D42A72" w:rsidRDefault="00D42A72" w:rsidP="00D42A72">
      <w:pPr>
        <w:spacing w:after="0"/>
      </w:pPr>
      <w:r>
        <w:tab/>
        <w:t>padding: 0.5rem 1rem;</w:t>
      </w:r>
    </w:p>
    <w:p w14:paraId="3A48FA38" w14:textId="77777777" w:rsidR="00D42A72" w:rsidRDefault="00D42A72" w:rsidP="00D42A72">
      <w:pPr>
        <w:spacing w:after="0"/>
      </w:pPr>
      <w:r>
        <w:tab/>
        <w:t>background-color: #2ecc71;</w:t>
      </w:r>
    </w:p>
    <w:p w14:paraId="1CB3FC41" w14:textId="77777777" w:rsidR="00D42A72" w:rsidRDefault="00D42A72" w:rsidP="00D42A72">
      <w:pPr>
        <w:spacing w:after="0"/>
      </w:pPr>
      <w:r>
        <w:tab/>
        <w:t>color: #fff;</w:t>
      </w:r>
    </w:p>
    <w:p w14:paraId="3FE10F26" w14:textId="77777777" w:rsidR="00D42A72" w:rsidRDefault="00D42A72" w:rsidP="00D42A72">
      <w:pPr>
        <w:spacing w:after="0"/>
      </w:pPr>
      <w:r>
        <w:tab/>
        <w:t>font-size: 1.1rem;</w:t>
      </w:r>
    </w:p>
    <w:p w14:paraId="380EEDDC" w14:textId="77777777" w:rsidR="00D42A72" w:rsidRDefault="00D42A72" w:rsidP="00D42A72">
      <w:pPr>
        <w:spacing w:after="0"/>
      </w:pPr>
      <w:r>
        <w:lastRenderedPageBreak/>
        <w:tab/>
        <w:t>border: none;</w:t>
      </w:r>
    </w:p>
    <w:p w14:paraId="2FC7EE95" w14:textId="77777777" w:rsidR="00D42A72" w:rsidRDefault="00D42A72" w:rsidP="00D42A72">
      <w:pPr>
        <w:spacing w:after="0"/>
      </w:pPr>
      <w:r>
        <w:tab/>
        <w:t>outline: none;</w:t>
      </w:r>
    </w:p>
    <w:p w14:paraId="2418A5EB" w14:textId="77777777" w:rsidR="00D42A72" w:rsidRDefault="00D42A72" w:rsidP="00D42A72">
      <w:pPr>
        <w:spacing w:after="0"/>
      </w:pPr>
      <w:r>
        <w:tab/>
        <w:t>cursor: pointer;</w:t>
      </w:r>
    </w:p>
    <w:p w14:paraId="60A1EF67" w14:textId="77777777" w:rsidR="00D42A72" w:rsidRDefault="00D42A72" w:rsidP="00D42A72">
      <w:pPr>
        <w:spacing w:after="0"/>
      </w:pPr>
      <w:r>
        <w:tab/>
        <w:t>transition: .3s;</w:t>
      </w:r>
    </w:p>
    <w:p w14:paraId="3F6A23C0" w14:textId="77777777" w:rsidR="00D42A72" w:rsidRDefault="00D42A72" w:rsidP="00D42A72">
      <w:pPr>
        <w:spacing w:after="0"/>
      </w:pPr>
      <w:r>
        <w:t>}</w:t>
      </w:r>
    </w:p>
    <w:p w14:paraId="65EA54B7" w14:textId="77777777" w:rsidR="00D42A72" w:rsidRDefault="00D42A72" w:rsidP="00D42A72">
      <w:pPr>
        <w:spacing w:after="0"/>
      </w:pPr>
    </w:p>
    <w:p w14:paraId="69C0D3C2" w14:textId="77777777" w:rsidR="00D42A72" w:rsidRDefault="00D42A72" w:rsidP="00D42A72">
      <w:pPr>
        <w:spacing w:after="0"/>
      </w:pP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>{</w:t>
      </w:r>
    </w:p>
    <w:p w14:paraId="2588AD2B" w14:textId="77777777" w:rsidR="00D42A72" w:rsidRDefault="00D42A72" w:rsidP="00D42A72">
      <w:pPr>
        <w:spacing w:after="0"/>
      </w:pPr>
      <w:r>
        <w:t xml:space="preserve">    background-color: #27ae60;</w:t>
      </w:r>
    </w:p>
    <w:p w14:paraId="07680F7C" w14:textId="77777777" w:rsidR="00D42A72" w:rsidRDefault="00D42A72" w:rsidP="00D42A72">
      <w:pPr>
        <w:spacing w:after="0"/>
      </w:pPr>
      <w:r>
        <w:t>}</w:t>
      </w:r>
    </w:p>
    <w:p w14:paraId="3E26B8C0" w14:textId="77777777" w:rsidR="00D42A72" w:rsidRDefault="00D42A72" w:rsidP="00D42A72">
      <w:pPr>
        <w:spacing w:after="0"/>
      </w:pPr>
    </w:p>
    <w:p w14:paraId="6E8A7A22" w14:textId="77777777" w:rsidR="00D42A72" w:rsidRDefault="00D42A72" w:rsidP="00D42A72">
      <w:pPr>
        <w:spacing w:after="0"/>
      </w:pPr>
      <w:proofErr w:type="gramStart"/>
      <w:r>
        <w:t>.</w:t>
      </w:r>
      <w:proofErr w:type="spellStart"/>
      <w:r>
        <w:t>field</w:t>
      </w:r>
      <w:proofErr w:type="gramEnd"/>
      <w:r>
        <w:t>:focus</w:t>
      </w:r>
      <w:proofErr w:type="spellEnd"/>
      <w:r>
        <w:t>{</w:t>
      </w:r>
    </w:p>
    <w:p w14:paraId="517C6921" w14:textId="77777777" w:rsidR="00D42A72" w:rsidRDefault="00D42A72" w:rsidP="00D42A72">
      <w:pPr>
        <w:spacing w:after="0"/>
      </w:pPr>
      <w:r>
        <w:t xml:space="preserve">    border: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30,85,250,0.47);</w:t>
      </w:r>
    </w:p>
    <w:p w14:paraId="2CD9FDB7" w14:textId="77777777" w:rsidR="00D42A72" w:rsidRDefault="00D42A72" w:rsidP="00D42A72">
      <w:pPr>
        <w:spacing w:after="0"/>
      </w:pPr>
      <w:r>
        <w:t xml:space="preserve">    background-color: #fff;</w:t>
      </w:r>
    </w:p>
    <w:p w14:paraId="41E73072" w14:textId="77777777" w:rsidR="00D42A72" w:rsidRDefault="00D42A72" w:rsidP="00D42A72">
      <w:pPr>
        <w:spacing w:after="0"/>
      </w:pPr>
      <w:r>
        <w:t>}</w:t>
      </w:r>
    </w:p>
    <w:p w14:paraId="5D3A4C85" w14:textId="77777777" w:rsidR="00D42A72" w:rsidRDefault="00D42A72" w:rsidP="00D42A72">
      <w:pPr>
        <w:spacing w:after="0"/>
      </w:pPr>
    </w:p>
    <w:p w14:paraId="2096729E" w14:textId="77777777" w:rsidR="00D42A72" w:rsidRDefault="00D42A72" w:rsidP="00D42A72">
      <w:pPr>
        <w:spacing w:after="0"/>
      </w:pPr>
      <w:r>
        <w:t>@media screen and (max-width: 880</w:t>
      </w:r>
      <w:proofErr w:type="gramStart"/>
      <w:r>
        <w:t>px){</w:t>
      </w:r>
      <w:proofErr w:type="gramEnd"/>
    </w:p>
    <w:p w14:paraId="46B7EB3E" w14:textId="77777777" w:rsidR="00D42A72" w:rsidRDefault="00D42A72" w:rsidP="00D42A72">
      <w:pPr>
        <w:spacing w:after="0"/>
      </w:pPr>
      <w:r>
        <w:tab/>
      </w:r>
      <w:proofErr w:type="gramStart"/>
      <w:r>
        <w:t>.contact</w:t>
      </w:r>
      <w:proofErr w:type="gramEnd"/>
      <w:r>
        <w:t>-box{</w:t>
      </w:r>
    </w:p>
    <w:p w14:paraId="18C88D2E" w14:textId="77777777" w:rsidR="00D42A72" w:rsidRDefault="00D42A72" w:rsidP="00D42A72">
      <w:pPr>
        <w:spacing w:after="0"/>
      </w:pPr>
      <w:r>
        <w:tab/>
      </w:r>
      <w:r>
        <w:tab/>
        <w:t>grid-template-columns: 1fr;</w:t>
      </w:r>
    </w:p>
    <w:p w14:paraId="60DCE783" w14:textId="77777777" w:rsidR="00D42A72" w:rsidRDefault="00D42A72" w:rsidP="00D42A72">
      <w:pPr>
        <w:spacing w:after="0"/>
      </w:pPr>
      <w:r>
        <w:tab/>
        <w:t>}</w:t>
      </w:r>
    </w:p>
    <w:p w14:paraId="15AA8993" w14:textId="77777777" w:rsidR="00D42A72" w:rsidRDefault="00D42A72" w:rsidP="00D42A72">
      <w:pPr>
        <w:spacing w:after="0"/>
      </w:pPr>
      <w:r>
        <w:tab/>
      </w:r>
      <w:proofErr w:type="gramStart"/>
      <w:r>
        <w:t>.left</w:t>
      </w:r>
      <w:proofErr w:type="gramEnd"/>
      <w:r>
        <w:t>{</w:t>
      </w:r>
    </w:p>
    <w:p w14:paraId="4A6C7EFB" w14:textId="77777777" w:rsidR="00D42A72" w:rsidRDefault="00D42A72" w:rsidP="00D42A72">
      <w:pPr>
        <w:spacing w:after="0"/>
      </w:pPr>
      <w:r>
        <w:tab/>
      </w:r>
      <w:r>
        <w:tab/>
        <w:t>height: 200px;</w:t>
      </w:r>
    </w:p>
    <w:p w14:paraId="3F502DF6" w14:textId="77777777" w:rsidR="00D42A72" w:rsidRDefault="00D42A72" w:rsidP="00D42A72">
      <w:pPr>
        <w:spacing w:after="0"/>
      </w:pPr>
      <w:r>
        <w:tab/>
        <w:t>}</w:t>
      </w:r>
    </w:p>
    <w:p w14:paraId="6EEAF199" w14:textId="02001ADA" w:rsidR="00D42A72" w:rsidRDefault="00D42A72" w:rsidP="00D42A72">
      <w:pPr>
        <w:spacing w:after="0"/>
      </w:pPr>
      <w:r>
        <w:t>}</w:t>
      </w:r>
    </w:p>
    <w:p w14:paraId="4A61D233" w14:textId="27085726" w:rsidR="00421FDD" w:rsidRDefault="00421FDD" w:rsidP="00E44AFC">
      <w:pPr>
        <w:spacing w:after="0"/>
      </w:pPr>
    </w:p>
    <w:p w14:paraId="06041AE2" w14:textId="77777777" w:rsidR="00421FDD" w:rsidRDefault="00421FDD">
      <w:pPr>
        <w:spacing w:after="0"/>
      </w:pPr>
      <w:r>
        <w:br w:type="page"/>
      </w:r>
    </w:p>
    <w:p w14:paraId="3A6DF2CC" w14:textId="7E36E703" w:rsidR="00E44AFC" w:rsidRPr="0005639B" w:rsidRDefault="00421FDD" w:rsidP="00E44AFC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95707" wp14:editId="38A8BDB7">
                <wp:simplePos x="0" y="0"/>
                <wp:positionH relativeFrom="column">
                  <wp:posOffset>990600</wp:posOffset>
                </wp:positionH>
                <wp:positionV relativeFrom="paragraph">
                  <wp:posOffset>2438400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BD7CD" w14:textId="4A4638A4" w:rsidR="00421FDD" w:rsidRPr="00421FDD" w:rsidRDefault="00421FDD" w:rsidP="00421FDD">
                            <w:pPr>
                              <w:spacing w:after="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I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5707" id="Text Box 23" o:spid="_x0000_s1038" type="#_x0000_t202" style="position:absolute;margin-left:78pt;margin-top:192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JJQIAAFE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BCBD7CD" w14:textId="4A4638A4" w:rsidR="00421FDD" w:rsidRPr="00421FDD" w:rsidRDefault="00421FDD" w:rsidP="00421FDD">
                      <w:pPr>
                        <w:spacing w:after="0"/>
                        <w:jc w:val="center"/>
                        <w:rPr>
                          <w:b/>
                          <w:sz w:val="72"/>
                          <w:szCs w:val="72"/>
                          <w:lang w:val="en-I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I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4AFC" w:rsidRPr="0005639B" w:rsidSect="00583E57">
      <w:headerReference w:type="default" r:id="rId10"/>
      <w:footerReference w:type="default" r:id="rId11"/>
      <w:pgSz w:w="12240" w:h="15840"/>
      <w:pgMar w:top="2160" w:right="1901" w:bottom="720" w:left="19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1CFA" w14:textId="77777777" w:rsidR="005240BC" w:rsidRDefault="005240BC" w:rsidP="001A2FA9">
      <w:r>
        <w:separator/>
      </w:r>
    </w:p>
  </w:endnote>
  <w:endnote w:type="continuationSeparator" w:id="0">
    <w:p w14:paraId="7FEB0A8F" w14:textId="77777777" w:rsidR="005240BC" w:rsidRDefault="005240BC" w:rsidP="001A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676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89B648" w14:textId="4B057C71" w:rsidR="00421FDD" w:rsidRDefault="00421F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51BFE6" w14:textId="77777777" w:rsidR="00421FDD" w:rsidRDefault="0042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9C3B" w14:textId="77777777" w:rsidR="005240BC" w:rsidRDefault="005240BC" w:rsidP="001A2FA9">
      <w:r>
        <w:separator/>
      </w:r>
    </w:p>
  </w:footnote>
  <w:footnote w:type="continuationSeparator" w:id="0">
    <w:p w14:paraId="51105745" w14:textId="77777777" w:rsidR="005240BC" w:rsidRDefault="005240BC" w:rsidP="001A2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4386" w14:textId="77777777" w:rsidR="001A2FA9" w:rsidRDefault="001A2FA9">
    <w:pPr>
      <w:pStyle w:val="Header"/>
    </w:pPr>
    <w:r>
      <w:rPr>
        <w:rFonts w:ascii="Times New Roman" w:eastAsia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418D84" wp14:editId="00DEC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9092" cy="9601200"/>
              <wp:effectExtent l="19050" t="0" r="15875" b="22225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9092" cy="9601200"/>
                        <a:chOff x="0" y="0"/>
                        <a:chExt cx="7349092" cy="9601200"/>
                      </a:xfrm>
                    </wpg:grpSpPr>
                    <wps:wsp>
                      <wps:cNvPr id="8" name="Straight Connector 8"/>
                      <wps:cNvCnPr/>
                      <wps:spPr>
                        <a:xfrm>
                          <a:off x="48180" y="157163"/>
                          <a:ext cx="7278370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48180" y="8915400"/>
                          <a:ext cx="725995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 flipH="1">
                          <a:off x="233917" y="14288"/>
                          <a:ext cx="530352" cy="9216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H="1">
                          <a:off x="6606142" y="371475"/>
                          <a:ext cx="530225" cy="921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Rectangle 2"/>
                      <wps:cNvSpPr/>
                      <wps:spPr>
                        <a:xfrm>
                          <a:off x="33892" y="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2"/>
                      <wps:cNvSpPr/>
                      <wps:spPr>
                        <a:xfrm rot="10800000">
                          <a:off x="6777592" y="34290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2"/>
                      <wps:cNvSpPr/>
                      <wps:spPr>
                        <a:xfrm rot="5400000">
                          <a:off x="3384311" y="-3378994"/>
                          <a:ext cx="574043" cy="734266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2"/>
                      <wps:cNvSpPr/>
                      <wps:spPr>
                        <a:xfrm rot="16200000">
                          <a:off x="3448605" y="5700713"/>
                          <a:ext cx="461010" cy="7324569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94400</wp14:pctWidth>
              </wp14:sizeRelH>
              <wp14:sizeRelV relativeFrom="page">
                <wp14:pctHeight>95800</wp14:pctHeight>
              </wp14:sizeRelV>
            </wp:anchor>
          </w:drawing>
        </mc:Choice>
        <mc:Fallback>
          <w:pict>
            <v:group w14:anchorId="3F10B636" id="Group 14" o:spid="_x0000_s1026" style="position:absolute;margin-left:0;margin-top:0;width:578.65pt;height:756pt;z-index:251659264;mso-width-percent:944;mso-height-percent:958;mso-position-horizontal:center;mso-position-horizontal-relative:page;mso-position-vertical:center;mso-position-vertical-relative:page;mso-width-percent:944;mso-height-percent:958" coordsize="7349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">
              <v:line id="Straight Connector 8" o:spid="_x0000_s1027" style="position:absolute;visibility:visible;mso-wrap-style:square" from="481,1571" to="73265,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" strokecolor="#05676b [1606]" strokeweight=".5pt">
                <v:stroke joinstyle="miter"/>
              </v:line>
              <v:line id="Straight Connector 9" o:spid="_x0000_s1028" style="position:absolute;visibility:visible;mso-wrap-style:square" from="481,89154" to="73081,9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" strokecolor="#05676b [1606]" strokeweight=".5pt">
                <v:stroke joinstyle="miter"/>
              </v:line>
              <v:line id="Straight Connector 10" o:spid="_x0000_s1029" style="position:absolute;flip:x;visibility:visible;mso-wrap-style:square" from="2339,142" to="7642,9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" strokecolor="#05676b [1606]" strokeweight=".5pt">
                <v:stroke joinstyle="miter"/>
              </v:line>
              <v:line id="Straight Connector 12" o:spid="_x0000_s1030" style="position:absolute;flip:x;visibility:visible;mso-wrap-style:square" from="66061,3714" to="71363,9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" strokecolor="#05676b [1606]" strokeweight=".5pt">
                <v:stroke joinstyle="miter"/>
              </v:line>
              <v:shape id="Rectangle 2" o:spid="_x0000_s1031" style="position:absolute;left:338;width:5715;height:92583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Rectangle 2" o:spid="_x0000_s1032" style="position:absolute;left:67775;top:3429;width:5715;height:92583;rotation:18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Rectangle 2" o:spid="_x0000_s1033" style="position:absolute;left:33843;top:-33790;width:5740;height:73426;rotation: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" path="m,l571500,,,9258300,,9144000,,xe" fillcolor="#7cca62 [3208]" stroked="f" strokeweight="1pt">
                <v:stroke joinstyle="miter"/>
                <v:path arrowok="t" o:connecttype="custom" o:connectlocs="0,0;574043,0;0,7342665;0,7252015;0,0" o:connectangles="0,0,0,0,0"/>
              </v:shape>
              <v:shape id="Rectangle 2" o:spid="_x0000_s1034" style="position:absolute;left:34485;top:57007;width:4611;height:73245;rotation:-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" path="m,l571500,,,9258300,,9144000,,xe" fillcolor="#7cca62 [3208]" stroked="f" strokeweight="1pt">
                <v:stroke joinstyle="miter"/>
                <v:path arrowok="t" o:connecttype="custom" o:connectlocs="0,0;461010,0;0,7324569;0,7234142;0,0" o:connectangles="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76"/>
    <w:rsid w:val="000543FF"/>
    <w:rsid w:val="000553DE"/>
    <w:rsid w:val="0005639B"/>
    <w:rsid w:val="000A63D1"/>
    <w:rsid w:val="000B3902"/>
    <w:rsid w:val="00130FC4"/>
    <w:rsid w:val="00135BBA"/>
    <w:rsid w:val="00146822"/>
    <w:rsid w:val="001729D2"/>
    <w:rsid w:val="001A2FA9"/>
    <w:rsid w:val="001A76B1"/>
    <w:rsid w:val="001C46D1"/>
    <w:rsid w:val="001D4A08"/>
    <w:rsid w:val="001D6F57"/>
    <w:rsid w:val="001E0EA0"/>
    <w:rsid w:val="001F6AB0"/>
    <w:rsid w:val="0021349B"/>
    <w:rsid w:val="00240A50"/>
    <w:rsid w:val="0024193B"/>
    <w:rsid w:val="00244298"/>
    <w:rsid w:val="0025609C"/>
    <w:rsid w:val="002652A5"/>
    <w:rsid w:val="002B6430"/>
    <w:rsid w:val="002F206C"/>
    <w:rsid w:val="00314976"/>
    <w:rsid w:val="00324CC5"/>
    <w:rsid w:val="00382F4B"/>
    <w:rsid w:val="003F7B24"/>
    <w:rsid w:val="0041783E"/>
    <w:rsid w:val="00421FDD"/>
    <w:rsid w:val="004723FA"/>
    <w:rsid w:val="004E2974"/>
    <w:rsid w:val="0050051F"/>
    <w:rsid w:val="00501C8E"/>
    <w:rsid w:val="00502924"/>
    <w:rsid w:val="0052113C"/>
    <w:rsid w:val="005240BC"/>
    <w:rsid w:val="00524EBF"/>
    <w:rsid w:val="00525116"/>
    <w:rsid w:val="00583E57"/>
    <w:rsid w:val="005B5DF2"/>
    <w:rsid w:val="005D1F6F"/>
    <w:rsid w:val="00607AF5"/>
    <w:rsid w:val="0062123A"/>
    <w:rsid w:val="006248BB"/>
    <w:rsid w:val="00646E75"/>
    <w:rsid w:val="006B195F"/>
    <w:rsid w:val="006E7BA7"/>
    <w:rsid w:val="00735B83"/>
    <w:rsid w:val="007B11E8"/>
    <w:rsid w:val="007D3A62"/>
    <w:rsid w:val="007D69CD"/>
    <w:rsid w:val="008237F4"/>
    <w:rsid w:val="008340A7"/>
    <w:rsid w:val="008A5AE0"/>
    <w:rsid w:val="00912E6E"/>
    <w:rsid w:val="00920D1E"/>
    <w:rsid w:val="00953D7F"/>
    <w:rsid w:val="009A700B"/>
    <w:rsid w:val="009B3264"/>
    <w:rsid w:val="009D4ADB"/>
    <w:rsid w:val="00A70EF2"/>
    <w:rsid w:val="00A80015"/>
    <w:rsid w:val="00B213CA"/>
    <w:rsid w:val="00B85585"/>
    <w:rsid w:val="00B95C33"/>
    <w:rsid w:val="00BB44B3"/>
    <w:rsid w:val="00BD0290"/>
    <w:rsid w:val="00BE1056"/>
    <w:rsid w:val="00BF1366"/>
    <w:rsid w:val="00C03E34"/>
    <w:rsid w:val="00C200D5"/>
    <w:rsid w:val="00C27CD4"/>
    <w:rsid w:val="00C4709B"/>
    <w:rsid w:val="00C72A42"/>
    <w:rsid w:val="00C74576"/>
    <w:rsid w:val="00CA0E66"/>
    <w:rsid w:val="00D42A72"/>
    <w:rsid w:val="00D604BC"/>
    <w:rsid w:val="00D66386"/>
    <w:rsid w:val="00D82E9D"/>
    <w:rsid w:val="00DF0571"/>
    <w:rsid w:val="00E44AFC"/>
    <w:rsid w:val="00E55D74"/>
    <w:rsid w:val="00E91DBD"/>
    <w:rsid w:val="00EC4B33"/>
    <w:rsid w:val="00F476B4"/>
    <w:rsid w:val="00FA352D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4B68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02924"/>
    <w:pPr>
      <w:spacing w:after="30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05639B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5639B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semiHidden/>
    <w:rsid w:val="00502924"/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24"/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05639B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05639B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83E57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583E57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583E57"/>
    <w:pPr>
      <w:spacing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583E57"/>
    <w:rPr>
      <w:rFonts w:eastAsiaTheme="minorHAnsi"/>
      <w:b/>
      <w:bCs/>
      <w:color w:val="595959" w:themeColor="text1" w:themeTint="A6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63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1"/>
    <w:semiHidden/>
    <w:qFormat/>
    <w:rsid w:val="009A700B"/>
    <w:rPr>
      <w:b/>
      <w:bCs/>
    </w:rPr>
  </w:style>
  <w:style w:type="paragraph" w:customStyle="1" w:styleId="ContactInfo">
    <w:name w:val="Contact Info"/>
    <w:basedOn w:val="Normal"/>
    <w:uiPriority w:val="10"/>
    <w:qFormat/>
    <w:rsid w:val="00583E57"/>
    <w:pPr>
      <w:spacing w:after="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B95C3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924"/>
  </w:style>
  <w:style w:type="paragraph" w:styleId="Footer">
    <w:name w:val="footer"/>
    <w:basedOn w:val="Normal"/>
    <w:link w:val="FooterChar"/>
    <w:uiPriority w:val="99"/>
    <w:rsid w:val="001A2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924"/>
  </w:style>
  <w:style w:type="table" w:styleId="TableGrid">
    <w:name w:val="Table Grid"/>
    <w:basedOn w:val="TableNormal"/>
    <w:uiPriority w:val="39"/>
    <w:rsid w:val="0058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Name">
    <w:name w:val="Recipient Name"/>
    <w:basedOn w:val="Normal"/>
    <w:next w:val="Normal"/>
    <w:qFormat/>
    <w:rsid w:val="00583E57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583E57"/>
  </w:style>
  <w:style w:type="paragraph" w:styleId="Date">
    <w:name w:val="Date"/>
    <w:basedOn w:val="Normal"/>
    <w:next w:val="Normal"/>
    <w:link w:val="DateChar"/>
    <w:uiPriority w:val="99"/>
    <w:rsid w:val="00583E57"/>
    <w:pPr>
      <w:spacing w:before="360" w:after="600"/>
    </w:pPr>
  </w:style>
  <w:style w:type="character" w:customStyle="1" w:styleId="DateChar">
    <w:name w:val="Date Char"/>
    <w:basedOn w:val="DefaultParagraphFont"/>
    <w:link w:val="Date"/>
    <w:uiPriority w:val="99"/>
    <w:rsid w:val="00583E57"/>
  </w:style>
  <w:style w:type="character" w:styleId="PlaceholderText">
    <w:name w:val="Placeholder Text"/>
    <w:basedOn w:val="DefaultParagraphFont"/>
    <w:uiPriority w:val="99"/>
    <w:semiHidden/>
    <w:rsid w:val="00583E57"/>
    <w:rPr>
      <w:color w:val="808080"/>
    </w:rPr>
  </w:style>
  <w:style w:type="paragraph" w:styleId="NoSpacing">
    <w:name w:val="No Spacing"/>
    <w:uiPriority w:val="1"/>
    <w:qFormat/>
    <w:rsid w:val="00583E57"/>
  </w:style>
  <w:style w:type="paragraph" w:styleId="Title">
    <w:name w:val="Title"/>
    <w:basedOn w:val="Normal"/>
    <w:next w:val="Normal"/>
    <w:link w:val="TitleChar"/>
    <w:uiPriority w:val="1"/>
    <w:qFormat/>
    <w:rsid w:val="00FA352D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FA352D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paragraph" w:customStyle="1" w:styleId="FaxCoverInfo">
    <w:name w:val="Fax Cover Info"/>
    <w:basedOn w:val="NoSpacing"/>
    <w:qFormat/>
    <w:rsid w:val="00FA352D"/>
  </w:style>
  <w:style w:type="character" w:styleId="Hyperlink">
    <w:name w:val="Hyperlink"/>
    <w:basedOn w:val="DefaultParagraphFont"/>
    <w:uiPriority w:val="99"/>
    <w:unhideWhenUsed/>
    <w:rsid w:val="001E0EA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E0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Geometric%20fax%20cover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A68E-4CC7-47C9-9770-D3943EF7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AA585-CADA-4593-A5B1-8910917A4E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8A73F63-EB6A-4176-83D4-615308224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64118-A368-432C-B112-2BECBAA4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fax cover.dotx</Template>
  <TotalTime>0</TotalTime>
  <Pages>31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2021-07-11T13:17:00Z</dcterms:created>
  <dcterms:modified xsi:type="dcterms:W3CDTF">2021-07-17T04:29:00Z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